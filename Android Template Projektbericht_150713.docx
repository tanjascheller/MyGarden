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BEC72" w14:textId="77777777" w:rsidR="009F3E31" w:rsidRDefault="009A5EC5" w:rsidP="00793C70">
      <w:pPr>
        <w:pStyle w:val="TitelseiteText"/>
        <w:jc w:val="right"/>
      </w:pPr>
      <w:r>
        <w:rPr>
          <w:noProof/>
          <w:lang w:val="en-US" w:eastAsia="en-US"/>
        </w:rPr>
        <w:drawing>
          <wp:inline distT="0" distB="0" distL="0" distR="0" wp14:anchorId="2DD92D04" wp14:editId="7FA0D0A3">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537AAFE6" w14:textId="77777777" w:rsidR="009F3E31" w:rsidRDefault="009F3E31" w:rsidP="009A6B3E">
      <w:pPr>
        <w:pStyle w:val="TitelseiteText"/>
        <w:jc w:val="right"/>
      </w:pPr>
    </w:p>
    <w:p w14:paraId="24BAE645"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3120A522"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4C6BC871" w14:textId="77777777"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t>L</w:t>
      </w:r>
      <w:r w:rsidR="009810E3">
        <w:rPr>
          <w:rStyle w:val="AngabenzumLehrstuhl"/>
          <w:bCs w:val="0"/>
          <w:sz w:val="22"/>
        </w:rPr>
        <w:t xml:space="preserve">ehrstuhl für Medieninformatik </w:t>
      </w:r>
    </w:p>
    <w:p w14:paraId="5DF56EA4" w14:textId="77777777" w:rsidR="009F3E31" w:rsidRDefault="009F3E31" w:rsidP="009F3E31">
      <w:pPr>
        <w:pBdr>
          <w:bottom w:val="single" w:sz="6" w:space="1" w:color="auto"/>
        </w:pBdr>
      </w:pPr>
    </w:p>
    <w:p w14:paraId="2BA27062" w14:textId="77777777" w:rsidR="009F3E31" w:rsidRDefault="009F3E31" w:rsidP="009F3E31">
      <w:pPr>
        <w:pStyle w:val="TitelseiteText"/>
      </w:pPr>
    </w:p>
    <w:p w14:paraId="11BE1B2C" w14:textId="77777777" w:rsidR="008873E3" w:rsidRDefault="008873E3" w:rsidP="009F3E31">
      <w:pPr>
        <w:pStyle w:val="TitelseiteText"/>
      </w:pPr>
    </w:p>
    <w:p w14:paraId="452529F8" w14:textId="77777777" w:rsidR="009F3E31" w:rsidRDefault="006B4E2C" w:rsidP="009F3E31">
      <w:pPr>
        <w:pStyle w:val="TitelseiteText"/>
      </w:pPr>
      <w:r w:rsidRPr="006B4E2C">
        <w:t>Einführung in die Anwendungsprogrammierung</w:t>
      </w:r>
    </w:p>
    <w:p w14:paraId="3DC7F7C5" w14:textId="77777777" w:rsidR="009F3E31" w:rsidRDefault="009F3E31" w:rsidP="009F3E31">
      <w:pPr>
        <w:pStyle w:val="TitelseiteText"/>
      </w:pPr>
      <w:r>
        <w:t xml:space="preserve">Modul: </w:t>
      </w:r>
      <w:r w:rsidR="003163C7">
        <w:t>MEI-M03.3</w:t>
      </w:r>
    </w:p>
    <w:p w14:paraId="3B7910E4" w14:textId="77777777" w:rsidR="009F3E31" w:rsidRDefault="001B3F1F" w:rsidP="009F3E31">
      <w:pPr>
        <w:pStyle w:val="TitelseiteText"/>
      </w:pPr>
      <w:r>
        <w:t>Sommersemester 20XX</w:t>
      </w:r>
      <w:bookmarkStart w:id="0" w:name="_GoBack"/>
      <w:bookmarkEnd w:id="0"/>
    </w:p>
    <w:p w14:paraId="2E89C9E1" w14:textId="77777777" w:rsidR="009F3E31" w:rsidRDefault="009F3E31" w:rsidP="009F3E31">
      <w:pPr>
        <w:pStyle w:val="TitelseiteText"/>
      </w:pPr>
    </w:p>
    <w:p w14:paraId="7712886A" w14:textId="77777777" w:rsidR="009F3E31" w:rsidRDefault="009F3E31" w:rsidP="009F3E31">
      <w:pPr>
        <w:pStyle w:val="TitelseiteText"/>
      </w:pPr>
    </w:p>
    <w:p w14:paraId="1D0835E2" w14:textId="77777777" w:rsidR="009F3E31" w:rsidRDefault="009F3E31" w:rsidP="009F3E31"/>
    <w:p w14:paraId="5F07DDD1" w14:textId="77777777" w:rsidR="009F3E31" w:rsidRDefault="009F3E31" w:rsidP="009F3E31"/>
    <w:p w14:paraId="4BD5760A" w14:textId="77777777" w:rsidR="009F3E31" w:rsidRDefault="009F3E31" w:rsidP="009F3E31"/>
    <w:p w14:paraId="571E32AD" w14:textId="77777777" w:rsidR="009F3E31" w:rsidRDefault="009F3E31" w:rsidP="009F3E31"/>
    <w:p w14:paraId="3C8AF6E8" w14:textId="77777777" w:rsidR="009F3E31" w:rsidRDefault="009810E3" w:rsidP="009F3E31">
      <w:pPr>
        <w:pStyle w:val="Title"/>
      </w:pPr>
      <w:proofErr w:type="spellStart"/>
      <w:r>
        <w:t>Garbage</w:t>
      </w:r>
      <w:proofErr w:type="spellEnd"/>
      <w:r w:rsidR="00167B43">
        <w:t xml:space="preserve"> </w:t>
      </w:r>
      <w:proofErr w:type="spellStart"/>
      <w:r>
        <w:t>Collector</w:t>
      </w:r>
      <w:r w:rsidR="00167B43">
        <w:t>s</w:t>
      </w:r>
      <w:proofErr w:type="spellEnd"/>
      <w:r w:rsidR="00167B43">
        <w:br/>
      </w:r>
      <w:r w:rsidR="00374E7A">
        <w:rPr>
          <w:sz w:val="32"/>
        </w:rPr>
        <w:t>Wann kommt die Müllabfuhr?</w:t>
      </w:r>
    </w:p>
    <w:p w14:paraId="3A2EF6E0" w14:textId="77777777" w:rsidR="009F3E31" w:rsidRDefault="009F3E31" w:rsidP="009F3E31"/>
    <w:p w14:paraId="36C1CBFD" w14:textId="77777777" w:rsidR="009F3E31" w:rsidRDefault="009F3E31" w:rsidP="009F3E31"/>
    <w:p w14:paraId="43BB6FDE" w14:textId="77777777" w:rsidR="009F3E31" w:rsidRDefault="009F3E31" w:rsidP="009F3E31"/>
    <w:p w14:paraId="08BF7204" w14:textId="77777777" w:rsidR="009A6B3E" w:rsidRDefault="009A6B3E" w:rsidP="009F3E31"/>
    <w:p w14:paraId="3385B92E" w14:textId="77777777" w:rsidR="009F3E31" w:rsidRDefault="009F3E31" w:rsidP="009F3E31">
      <w:pPr>
        <w:pStyle w:val="TitelseiteText"/>
      </w:pPr>
    </w:p>
    <w:p w14:paraId="2C1DD641" w14:textId="77777777" w:rsidR="009F3E31" w:rsidRDefault="009F3E31" w:rsidP="009F3E31">
      <w:pPr>
        <w:pStyle w:val="TitelseiteText"/>
      </w:pPr>
    </w:p>
    <w:p w14:paraId="0FB14C77" w14:textId="77777777" w:rsidR="009F3E31" w:rsidRPr="00034693" w:rsidRDefault="009F3E31" w:rsidP="009F3E31">
      <w:pPr>
        <w:pStyle w:val="TitelseiteText"/>
      </w:pPr>
      <w:r w:rsidRPr="00034693">
        <w:t>[Autor der Arbeit]</w:t>
      </w:r>
    </w:p>
    <w:p w14:paraId="1FCF2455" w14:textId="77777777" w:rsidR="009F3E31" w:rsidRPr="00034693" w:rsidRDefault="009F3E31" w:rsidP="009F3E31">
      <w:pPr>
        <w:pStyle w:val="TitelseiteText"/>
      </w:pPr>
      <w:r w:rsidRPr="00034693">
        <w:t>[Matrikelnummer]</w:t>
      </w:r>
    </w:p>
    <w:p w14:paraId="68B1A612" w14:textId="77777777" w:rsidR="009F3E31" w:rsidRPr="00034693" w:rsidRDefault="009F3E31" w:rsidP="009F3E31">
      <w:pPr>
        <w:pStyle w:val="TitelseiteText"/>
      </w:pPr>
      <w:r w:rsidRPr="00034693">
        <w:t>[Studienfächer]</w:t>
      </w:r>
    </w:p>
    <w:p w14:paraId="023CEE8A" w14:textId="77777777" w:rsidR="009F3E31" w:rsidRPr="00034693" w:rsidRDefault="009F3E31" w:rsidP="009F3E31">
      <w:pPr>
        <w:pStyle w:val="TitelseiteText"/>
      </w:pPr>
      <w:r w:rsidRPr="00034693">
        <w:t>[Semesterzahl und Studiengang (z.B. 3. Semester M.A.)]</w:t>
      </w:r>
    </w:p>
    <w:p w14:paraId="7697CA1E" w14:textId="77777777" w:rsidR="009F3E31" w:rsidRPr="00034693" w:rsidRDefault="009F3E31" w:rsidP="009F3E31">
      <w:pPr>
        <w:pStyle w:val="TitelseiteText"/>
      </w:pPr>
    </w:p>
    <w:p w14:paraId="3831E4A0" w14:textId="77777777" w:rsidR="009F3E31" w:rsidRPr="00034693" w:rsidRDefault="009F3E31" w:rsidP="009F3E31">
      <w:pPr>
        <w:pStyle w:val="TitelseiteText"/>
      </w:pPr>
      <w:r w:rsidRPr="00034693">
        <w:t>[Straße mit Hausnummer]</w:t>
      </w:r>
    </w:p>
    <w:p w14:paraId="6D1CA51D" w14:textId="77777777" w:rsidR="009F3E31" w:rsidRPr="00034693" w:rsidRDefault="009F3E31" w:rsidP="009F3E31">
      <w:pPr>
        <w:pStyle w:val="TitelseiteText"/>
      </w:pPr>
      <w:r w:rsidRPr="00034693">
        <w:t>[Postleitzahl mit Wohnort]</w:t>
      </w:r>
    </w:p>
    <w:p w14:paraId="7EF74550" w14:textId="77777777" w:rsidR="009F3E31" w:rsidRPr="00034693" w:rsidRDefault="009F3E31" w:rsidP="009F3E31">
      <w:pPr>
        <w:pStyle w:val="TitelseiteText"/>
      </w:pPr>
      <w:r w:rsidRPr="00034693">
        <w:t>Tel.: [Telefonnummer (z.B. 0941/9999)]</w:t>
      </w:r>
    </w:p>
    <w:p w14:paraId="6F2B10F6" w14:textId="77777777" w:rsidR="009F3E31" w:rsidRPr="00EC013F" w:rsidRDefault="009F3E31" w:rsidP="009F3E31">
      <w:pPr>
        <w:pStyle w:val="TitelseiteText"/>
        <w:rPr>
          <w:lang w:val="en-US"/>
        </w:rPr>
      </w:pPr>
      <w:r w:rsidRPr="00EC013F">
        <w:rPr>
          <w:lang w:val="en-US"/>
        </w:rPr>
        <w:t>Email: [</w:t>
      </w:r>
      <w:proofErr w:type="spellStart"/>
      <w:r w:rsidRPr="00EC013F">
        <w:rPr>
          <w:lang w:val="en-US"/>
        </w:rPr>
        <w:t>Emailadresse</w:t>
      </w:r>
      <w:proofErr w:type="spellEnd"/>
      <w:r w:rsidRPr="00EC013F">
        <w:rPr>
          <w:lang w:val="en-US"/>
        </w:rPr>
        <w:t xml:space="preserve"> (</w:t>
      </w:r>
      <w:proofErr w:type="spellStart"/>
      <w:r w:rsidRPr="00EC013F">
        <w:rPr>
          <w:lang w:val="en-US"/>
        </w:rPr>
        <w:t>z.B</w:t>
      </w:r>
      <w:proofErr w:type="spellEnd"/>
      <w:r w:rsidRPr="00EC013F">
        <w:rPr>
          <w:lang w:val="en-US"/>
        </w:rPr>
        <w:t>.: max.mustermann@stud.uni-regensburg.de</w:t>
      </w:r>
      <w:r w:rsidR="004D1002">
        <w:rPr>
          <w:lang w:val="en-US"/>
        </w:rPr>
        <w:t>)</w:t>
      </w:r>
      <w:r w:rsidRPr="00EC013F">
        <w:rPr>
          <w:lang w:val="en-US"/>
        </w:rPr>
        <w:t>]</w:t>
      </w:r>
    </w:p>
    <w:p w14:paraId="623693CB" w14:textId="77777777" w:rsidR="009F3E31" w:rsidRPr="00034693" w:rsidRDefault="009F3E31" w:rsidP="009F3E31">
      <w:pPr>
        <w:pStyle w:val="TitelseiteText"/>
      </w:pPr>
      <w:r w:rsidRPr="00034693">
        <w:t>Abgegeben am [Abgabetermin der Arbeit]</w:t>
      </w:r>
    </w:p>
    <w:p w14:paraId="62D0B846"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7C3A33FC" w14:textId="77777777" w:rsidR="009F3E31" w:rsidRDefault="009A6082" w:rsidP="009A6082">
      <w:pPr>
        <w:pStyle w:val="TOCHeading"/>
      </w:pPr>
      <w:r>
        <w:lastRenderedPageBreak/>
        <w:t>Inhalt</w:t>
      </w:r>
    </w:p>
    <w:p w14:paraId="5FE95397" w14:textId="77777777" w:rsidR="009A6082" w:rsidRPr="009A6082" w:rsidRDefault="009A6082" w:rsidP="009A6082">
      <w:pPr>
        <w:rPr>
          <w:lang w:eastAsia="en-US"/>
        </w:rPr>
      </w:pPr>
    </w:p>
    <w:p w14:paraId="1538AA3D" w14:textId="77777777" w:rsidR="0058675A" w:rsidRDefault="00246EB0">
      <w:pPr>
        <w:pStyle w:val="TOC1"/>
        <w:tabs>
          <w:tab w:val="left" w:pos="389"/>
        </w:tabs>
        <w:rPr>
          <w:rFonts w:asciiTheme="minorHAnsi" w:eastAsiaTheme="minorEastAsia" w:hAnsiTheme="minorHAnsi" w:cstheme="minorBidi"/>
          <w:noProof/>
          <w:szCs w:val="24"/>
          <w:lang w:val="en-US" w:eastAsia="ja-JP"/>
        </w:rPr>
      </w:pPr>
      <w:r>
        <w:fldChar w:fldCharType="begin"/>
      </w:r>
      <w:r w:rsidR="009A6082">
        <w:instrText xml:space="preserve"> TOC \o "1-4" \h \z \u </w:instrText>
      </w:r>
      <w:r>
        <w:fldChar w:fldCharType="separate"/>
      </w:r>
      <w:r w:rsidR="0058675A">
        <w:rPr>
          <w:noProof/>
        </w:rPr>
        <w:t>1</w:t>
      </w:r>
      <w:r w:rsidR="0058675A">
        <w:rPr>
          <w:rFonts w:asciiTheme="minorHAnsi" w:eastAsiaTheme="minorEastAsia" w:hAnsiTheme="minorHAnsi" w:cstheme="minorBidi"/>
          <w:noProof/>
          <w:szCs w:val="24"/>
          <w:lang w:val="en-US" w:eastAsia="ja-JP"/>
        </w:rPr>
        <w:tab/>
      </w:r>
      <w:r w:rsidR="0058675A">
        <w:rPr>
          <w:noProof/>
        </w:rPr>
        <w:t>Anmerkungen zu dieser Vorlage</w:t>
      </w:r>
      <w:r w:rsidR="0058675A">
        <w:rPr>
          <w:noProof/>
        </w:rPr>
        <w:tab/>
      </w:r>
      <w:r w:rsidR="0058675A">
        <w:rPr>
          <w:noProof/>
        </w:rPr>
        <w:fldChar w:fldCharType="begin"/>
      </w:r>
      <w:r w:rsidR="0058675A">
        <w:rPr>
          <w:noProof/>
        </w:rPr>
        <w:instrText xml:space="preserve"> PAGEREF _Toc269485361 \h </w:instrText>
      </w:r>
      <w:r w:rsidR="0058675A">
        <w:rPr>
          <w:noProof/>
        </w:rPr>
      </w:r>
      <w:r w:rsidR="0058675A">
        <w:rPr>
          <w:noProof/>
        </w:rPr>
        <w:fldChar w:fldCharType="separate"/>
      </w:r>
      <w:r w:rsidR="001B3F1F">
        <w:rPr>
          <w:noProof/>
        </w:rPr>
        <w:t>4</w:t>
      </w:r>
      <w:r w:rsidR="0058675A">
        <w:rPr>
          <w:noProof/>
        </w:rPr>
        <w:fldChar w:fldCharType="end"/>
      </w:r>
    </w:p>
    <w:p w14:paraId="39E7AC98" w14:textId="77777777" w:rsidR="0058675A" w:rsidRDefault="0058675A">
      <w:pPr>
        <w:pStyle w:val="TOC1"/>
        <w:tabs>
          <w:tab w:val="left" w:pos="389"/>
        </w:tabs>
        <w:rPr>
          <w:rFonts w:asciiTheme="minorHAnsi" w:eastAsiaTheme="minorEastAsia" w:hAnsiTheme="minorHAnsi" w:cstheme="minorBidi"/>
          <w:noProof/>
          <w:szCs w:val="24"/>
          <w:lang w:val="en-US" w:eastAsia="ja-JP"/>
        </w:rPr>
      </w:pPr>
      <w:r>
        <w:rPr>
          <w:noProof/>
        </w:rPr>
        <w:t>2</w:t>
      </w:r>
      <w:r>
        <w:rPr>
          <w:rFonts w:asciiTheme="minorHAnsi" w:eastAsiaTheme="minorEastAsia" w:hAnsiTheme="minorHAnsi" w:cstheme="minorBidi"/>
          <w:noProof/>
          <w:szCs w:val="24"/>
          <w:lang w:val="en-US" w:eastAsia="ja-JP"/>
        </w:rPr>
        <w:tab/>
      </w:r>
      <w:r>
        <w:rPr>
          <w:noProof/>
        </w:rPr>
        <w:t>Kurzbeschreibung</w:t>
      </w:r>
      <w:r>
        <w:rPr>
          <w:noProof/>
        </w:rPr>
        <w:tab/>
      </w:r>
      <w:r>
        <w:rPr>
          <w:noProof/>
        </w:rPr>
        <w:fldChar w:fldCharType="begin"/>
      </w:r>
      <w:r>
        <w:rPr>
          <w:noProof/>
        </w:rPr>
        <w:instrText xml:space="preserve"> PAGEREF _Toc269485362 \h </w:instrText>
      </w:r>
      <w:r>
        <w:rPr>
          <w:noProof/>
        </w:rPr>
      </w:r>
      <w:r>
        <w:rPr>
          <w:noProof/>
        </w:rPr>
        <w:fldChar w:fldCharType="separate"/>
      </w:r>
      <w:r w:rsidR="001B3F1F">
        <w:rPr>
          <w:noProof/>
        </w:rPr>
        <w:t>5</w:t>
      </w:r>
      <w:r>
        <w:rPr>
          <w:noProof/>
        </w:rPr>
        <w:fldChar w:fldCharType="end"/>
      </w:r>
    </w:p>
    <w:p w14:paraId="07D5132C" w14:textId="77777777" w:rsidR="0058675A" w:rsidRDefault="0058675A">
      <w:pPr>
        <w:pStyle w:val="TOC1"/>
        <w:tabs>
          <w:tab w:val="left" w:pos="389"/>
        </w:tabs>
        <w:rPr>
          <w:rFonts w:asciiTheme="minorHAnsi" w:eastAsiaTheme="minorEastAsia" w:hAnsiTheme="minorHAnsi" w:cstheme="minorBidi"/>
          <w:noProof/>
          <w:szCs w:val="24"/>
          <w:lang w:val="en-US" w:eastAsia="ja-JP"/>
        </w:rPr>
      </w:pPr>
      <w:r>
        <w:rPr>
          <w:noProof/>
        </w:rPr>
        <w:t>3</w:t>
      </w:r>
      <w:r>
        <w:rPr>
          <w:rFonts w:asciiTheme="minorHAnsi" w:eastAsiaTheme="minorEastAsia" w:hAnsiTheme="minorHAnsi" w:cstheme="minorBidi"/>
          <w:noProof/>
          <w:szCs w:val="24"/>
          <w:lang w:val="en-US" w:eastAsia="ja-JP"/>
        </w:rPr>
        <w:tab/>
      </w:r>
      <w:r>
        <w:rPr>
          <w:noProof/>
        </w:rPr>
        <w:t>Technische Vorrausetzungen</w:t>
      </w:r>
      <w:r>
        <w:rPr>
          <w:noProof/>
        </w:rPr>
        <w:tab/>
      </w:r>
      <w:r>
        <w:rPr>
          <w:noProof/>
        </w:rPr>
        <w:fldChar w:fldCharType="begin"/>
      </w:r>
      <w:r>
        <w:rPr>
          <w:noProof/>
        </w:rPr>
        <w:instrText xml:space="preserve"> PAGEREF _Toc269485363 \h </w:instrText>
      </w:r>
      <w:r>
        <w:rPr>
          <w:noProof/>
        </w:rPr>
      </w:r>
      <w:r>
        <w:rPr>
          <w:noProof/>
        </w:rPr>
        <w:fldChar w:fldCharType="separate"/>
      </w:r>
      <w:r w:rsidR="001B3F1F">
        <w:rPr>
          <w:noProof/>
        </w:rPr>
        <w:t>6</w:t>
      </w:r>
      <w:r>
        <w:rPr>
          <w:noProof/>
        </w:rPr>
        <w:fldChar w:fldCharType="end"/>
      </w:r>
    </w:p>
    <w:p w14:paraId="144D2B32" w14:textId="77777777" w:rsidR="0058675A" w:rsidRDefault="0058675A">
      <w:pPr>
        <w:pStyle w:val="TOC1"/>
        <w:tabs>
          <w:tab w:val="left" w:pos="389"/>
        </w:tabs>
        <w:rPr>
          <w:rFonts w:asciiTheme="minorHAnsi" w:eastAsiaTheme="minorEastAsia" w:hAnsiTheme="minorHAnsi" w:cstheme="minorBidi"/>
          <w:noProof/>
          <w:szCs w:val="24"/>
          <w:lang w:val="en-US" w:eastAsia="ja-JP"/>
        </w:rPr>
      </w:pPr>
      <w:r>
        <w:rPr>
          <w:noProof/>
        </w:rPr>
        <w:t>4</w:t>
      </w:r>
      <w:r>
        <w:rPr>
          <w:rFonts w:asciiTheme="minorHAnsi" w:eastAsiaTheme="minorEastAsia" w:hAnsiTheme="minorHAnsi" w:cstheme="minorBidi"/>
          <w:noProof/>
          <w:szCs w:val="24"/>
          <w:lang w:val="en-US" w:eastAsia="ja-JP"/>
        </w:rPr>
        <w:tab/>
      </w:r>
      <w:r>
        <w:rPr>
          <w:noProof/>
        </w:rPr>
        <w:t>Problemstellung und Lösungsvorschlag</w:t>
      </w:r>
      <w:r>
        <w:rPr>
          <w:noProof/>
        </w:rPr>
        <w:tab/>
      </w:r>
      <w:r>
        <w:rPr>
          <w:noProof/>
        </w:rPr>
        <w:fldChar w:fldCharType="begin"/>
      </w:r>
      <w:r>
        <w:rPr>
          <w:noProof/>
        </w:rPr>
        <w:instrText xml:space="preserve"> PAGEREF _Toc269485364 \h </w:instrText>
      </w:r>
      <w:r>
        <w:rPr>
          <w:noProof/>
        </w:rPr>
      </w:r>
      <w:r>
        <w:rPr>
          <w:noProof/>
        </w:rPr>
        <w:fldChar w:fldCharType="separate"/>
      </w:r>
      <w:r w:rsidR="001B3F1F">
        <w:rPr>
          <w:noProof/>
        </w:rPr>
        <w:t>7</w:t>
      </w:r>
      <w:r>
        <w:rPr>
          <w:noProof/>
        </w:rPr>
        <w:fldChar w:fldCharType="end"/>
      </w:r>
    </w:p>
    <w:p w14:paraId="6F7ED715" w14:textId="77777777" w:rsidR="0058675A" w:rsidRDefault="0058675A">
      <w:pPr>
        <w:pStyle w:val="TOC1"/>
        <w:tabs>
          <w:tab w:val="left" w:pos="389"/>
        </w:tabs>
        <w:rPr>
          <w:rFonts w:asciiTheme="minorHAnsi" w:eastAsiaTheme="minorEastAsia" w:hAnsiTheme="minorHAnsi" w:cstheme="minorBidi"/>
          <w:noProof/>
          <w:szCs w:val="24"/>
          <w:lang w:val="en-US" w:eastAsia="ja-JP"/>
        </w:rPr>
      </w:pPr>
      <w:r>
        <w:rPr>
          <w:noProof/>
        </w:rPr>
        <w:t>5</w:t>
      </w:r>
      <w:r>
        <w:rPr>
          <w:rFonts w:asciiTheme="minorHAnsi" w:eastAsiaTheme="minorEastAsia" w:hAnsiTheme="minorHAnsi" w:cstheme="minorBidi"/>
          <w:noProof/>
          <w:szCs w:val="24"/>
          <w:lang w:val="en-US" w:eastAsia="ja-JP"/>
        </w:rPr>
        <w:tab/>
      </w:r>
      <w:r>
        <w:rPr>
          <w:noProof/>
        </w:rPr>
        <w:t>Design &amp; Implementierung</w:t>
      </w:r>
      <w:r>
        <w:rPr>
          <w:noProof/>
        </w:rPr>
        <w:tab/>
      </w:r>
      <w:r>
        <w:rPr>
          <w:noProof/>
        </w:rPr>
        <w:fldChar w:fldCharType="begin"/>
      </w:r>
      <w:r>
        <w:rPr>
          <w:noProof/>
        </w:rPr>
        <w:instrText xml:space="preserve"> PAGEREF _Toc269485365 \h </w:instrText>
      </w:r>
      <w:r>
        <w:rPr>
          <w:noProof/>
        </w:rPr>
      </w:r>
      <w:r>
        <w:rPr>
          <w:noProof/>
        </w:rPr>
        <w:fldChar w:fldCharType="separate"/>
      </w:r>
      <w:r w:rsidR="001B3F1F">
        <w:rPr>
          <w:noProof/>
        </w:rPr>
        <w:t>7</w:t>
      </w:r>
      <w:r>
        <w:rPr>
          <w:noProof/>
        </w:rPr>
        <w:fldChar w:fldCharType="end"/>
      </w:r>
    </w:p>
    <w:p w14:paraId="700E2A20" w14:textId="77777777" w:rsidR="0058675A" w:rsidRDefault="0058675A">
      <w:pPr>
        <w:pStyle w:val="TOC2"/>
        <w:tabs>
          <w:tab w:val="left" w:pos="759"/>
          <w:tab w:val="right" w:leader="dot" w:pos="8493"/>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User Interface</w:t>
      </w:r>
      <w:r>
        <w:rPr>
          <w:noProof/>
        </w:rPr>
        <w:tab/>
      </w:r>
      <w:r>
        <w:rPr>
          <w:noProof/>
        </w:rPr>
        <w:fldChar w:fldCharType="begin"/>
      </w:r>
      <w:r>
        <w:rPr>
          <w:noProof/>
        </w:rPr>
        <w:instrText xml:space="preserve"> PAGEREF _Toc269485366 \h </w:instrText>
      </w:r>
      <w:r>
        <w:rPr>
          <w:noProof/>
        </w:rPr>
      </w:r>
      <w:r>
        <w:rPr>
          <w:noProof/>
        </w:rPr>
        <w:fldChar w:fldCharType="separate"/>
      </w:r>
      <w:r w:rsidR="001B3F1F">
        <w:rPr>
          <w:noProof/>
        </w:rPr>
        <w:t>7</w:t>
      </w:r>
      <w:r>
        <w:rPr>
          <w:noProof/>
        </w:rPr>
        <w:fldChar w:fldCharType="end"/>
      </w:r>
    </w:p>
    <w:p w14:paraId="6A73043C" w14:textId="77777777" w:rsidR="0058675A" w:rsidRDefault="0058675A">
      <w:pPr>
        <w:pStyle w:val="TOC2"/>
        <w:tabs>
          <w:tab w:val="left" w:pos="759"/>
          <w:tab w:val="right" w:leader="dot" w:pos="8493"/>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Implementierung</w:t>
      </w:r>
      <w:r>
        <w:rPr>
          <w:noProof/>
        </w:rPr>
        <w:tab/>
      </w:r>
      <w:r>
        <w:rPr>
          <w:noProof/>
        </w:rPr>
        <w:fldChar w:fldCharType="begin"/>
      </w:r>
      <w:r>
        <w:rPr>
          <w:noProof/>
        </w:rPr>
        <w:instrText xml:space="preserve"> PAGEREF _Toc269485367 \h </w:instrText>
      </w:r>
      <w:r>
        <w:rPr>
          <w:noProof/>
        </w:rPr>
      </w:r>
      <w:r>
        <w:rPr>
          <w:noProof/>
        </w:rPr>
        <w:fldChar w:fldCharType="separate"/>
      </w:r>
      <w:r w:rsidR="001B3F1F">
        <w:rPr>
          <w:noProof/>
        </w:rPr>
        <w:t>7</w:t>
      </w:r>
      <w:r>
        <w:rPr>
          <w:noProof/>
        </w:rPr>
        <w:fldChar w:fldCharType="end"/>
      </w:r>
    </w:p>
    <w:p w14:paraId="59766051" w14:textId="77777777" w:rsidR="0058675A" w:rsidRDefault="0058675A">
      <w:pPr>
        <w:pStyle w:val="TOC1"/>
        <w:tabs>
          <w:tab w:val="left" w:pos="389"/>
        </w:tabs>
        <w:rPr>
          <w:rFonts w:asciiTheme="minorHAnsi" w:eastAsiaTheme="minorEastAsia" w:hAnsiTheme="minorHAnsi" w:cstheme="minorBidi"/>
          <w:noProof/>
          <w:szCs w:val="24"/>
          <w:lang w:val="en-US" w:eastAsia="ja-JP"/>
        </w:rPr>
      </w:pPr>
      <w:r>
        <w:rPr>
          <w:noProof/>
        </w:rPr>
        <w:t>6</w:t>
      </w:r>
      <w:r>
        <w:rPr>
          <w:rFonts w:asciiTheme="minorHAnsi" w:eastAsiaTheme="minorEastAsia" w:hAnsiTheme="minorHAnsi" w:cstheme="minorBidi"/>
          <w:noProof/>
          <w:szCs w:val="24"/>
          <w:lang w:val="en-US" w:eastAsia="ja-JP"/>
        </w:rPr>
        <w:tab/>
      </w:r>
      <w:r>
        <w:rPr>
          <w:noProof/>
        </w:rPr>
        <w:t>Testing</w:t>
      </w:r>
      <w:r>
        <w:rPr>
          <w:noProof/>
        </w:rPr>
        <w:tab/>
      </w:r>
      <w:r>
        <w:rPr>
          <w:noProof/>
        </w:rPr>
        <w:fldChar w:fldCharType="begin"/>
      </w:r>
      <w:r>
        <w:rPr>
          <w:noProof/>
        </w:rPr>
        <w:instrText xml:space="preserve"> PAGEREF _Toc269485368 \h </w:instrText>
      </w:r>
      <w:r>
        <w:rPr>
          <w:noProof/>
        </w:rPr>
      </w:r>
      <w:r>
        <w:rPr>
          <w:noProof/>
        </w:rPr>
        <w:fldChar w:fldCharType="separate"/>
      </w:r>
      <w:r w:rsidR="001B3F1F">
        <w:rPr>
          <w:noProof/>
        </w:rPr>
        <w:t>7</w:t>
      </w:r>
      <w:r>
        <w:rPr>
          <w:noProof/>
        </w:rPr>
        <w:fldChar w:fldCharType="end"/>
      </w:r>
    </w:p>
    <w:p w14:paraId="2D59DA32" w14:textId="77777777" w:rsidR="0058675A" w:rsidRDefault="0058675A">
      <w:pPr>
        <w:pStyle w:val="TOC1"/>
        <w:tabs>
          <w:tab w:val="left" w:pos="389"/>
        </w:tabs>
        <w:rPr>
          <w:rFonts w:asciiTheme="minorHAnsi" w:eastAsiaTheme="minorEastAsia" w:hAnsiTheme="minorHAnsi" w:cstheme="minorBidi"/>
          <w:noProof/>
          <w:szCs w:val="24"/>
          <w:lang w:val="en-US" w:eastAsia="ja-JP"/>
        </w:rPr>
      </w:pPr>
      <w:r>
        <w:rPr>
          <w:noProof/>
        </w:rPr>
        <w:t>7</w:t>
      </w:r>
      <w:r>
        <w:rPr>
          <w:rFonts w:asciiTheme="minorHAnsi" w:eastAsiaTheme="minorEastAsia" w:hAnsiTheme="minorHAnsi" w:cstheme="minorBidi"/>
          <w:noProof/>
          <w:szCs w:val="24"/>
          <w:lang w:val="en-US" w:eastAsia="ja-JP"/>
        </w:rPr>
        <w:tab/>
      </w:r>
      <w:r>
        <w:rPr>
          <w:noProof/>
        </w:rPr>
        <w:t>Finaler Zustand und Ausblick</w:t>
      </w:r>
      <w:r>
        <w:rPr>
          <w:noProof/>
        </w:rPr>
        <w:tab/>
      </w:r>
      <w:r>
        <w:rPr>
          <w:noProof/>
        </w:rPr>
        <w:fldChar w:fldCharType="begin"/>
      </w:r>
      <w:r>
        <w:rPr>
          <w:noProof/>
        </w:rPr>
        <w:instrText xml:space="preserve"> PAGEREF _Toc269485369 \h </w:instrText>
      </w:r>
      <w:r>
        <w:rPr>
          <w:noProof/>
        </w:rPr>
      </w:r>
      <w:r>
        <w:rPr>
          <w:noProof/>
        </w:rPr>
        <w:fldChar w:fldCharType="separate"/>
      </w:r>
      <w:r w:rsidR="001B3F1F">
        <w:rPr>
          <w:noProof/>
        </w:rPr>
        <w:t>7</w:t>
      </w:r>
      <w:r>
        <w:rPr>
          <w:noProof/>
        </w:rPr>
        <w:fldChar w:fldCharType="end"/>
      </w:r>
    </w:p>
    <w:p w14:paraId="6B1470AD" w14:textId="77777777" w:rsidR="0058675A" w:rsidRDefault="0058675A">
      <w:pPr>
        <w:pStyle w:val="TOC1"/>
        <w:tabs>
          <w:tab w:val="left" w:pos="389"/>
        </w:tabs>
        <w:rPr>
          <w:rFonts w:asciiTheme="minorHAnsi" w:eastAsiaTheme="minorEastAsia" w:hAnsiTheme="minorHAnsi" w:cstheme="minorBidi"/>
          <w:noProof/>
          <w:szCs w:val="24"/>
          <w:lang w:val="en-US" w:eastAsia="ja-JP"/>
        </w:rPr>
      </w:pPr>
      <w:r w:rsidRPr="00546D7B">
        <w:rPr>
          <w:i/>
          <w:noProof/>
        </w:rPr>
        <w:t>8</w:t>
      </w:r>
      <w:r>
        <w:rPr>
          <w:rFonts w:asciiTheme="minorHAnsi" w:eastAsiaTheme="minorEastAsia" w:hAnsiTheme="minorHAnsi" w:cstheme="minorBidi"/>
          <w:noProof/>
          <w:szCs w:val="24"/>
          <w:lang w:val="en-US" w:eastAsia="ja-JP"/>
        </w:rPr>
        <w:tab/>
      </w:r>
      <w:r>
        <w:rPr>
          <w:noProof/>
        </w:rPr>
        <w:t>Projektmanagement</w:t>
      </w:r>
      <w:r>
        <w:rPr>
          <w:noProof/>
        </w:rPr>
        <w:tab/>
      </w:r>
      <w:r>
        <w:rPr>
          <w:noProof/>
        </w:rPr>
        <w:fldChar w:fldCharType="begin"/>
      </w:r>
      <w:r>
        <w:rPr>
          <w:noProof/>
        </w:rPr>
        <w:instrText xml:space="preserve"> PAGEREF _Toc269485370 \h </w:instrText>
      </w:r>
      <w:r>
        <w:rPr>
          <w:noProof/>
        </w:rPr>
      </w:r>
      <w:r>
        <w:rPr>
          <w:noProof/>
        </w:rPr>
        <w:fldChar w:fldCharType="separate"/>
      </w:r>
      <w:r w:rsidR="001B3F1F">
        <w:rPr>
          <w:noProof/>
        </w:rPr>
        <w:t>7</w:t>
      </w:r>
      <w:r>
        <w:rPr>
          <w:noProof/>
        </w:rPr>
        <w:fldChar w:fldCharType="end"/>
      </w:r>
    </w:p>
    <w:p w14:paraId="0A3385C0" w14:textId="77777777" w:rsidR="009A6082" w:rsidRDefault="00246EB0">
      <w:pPr>
        <w:spacing w:after="200" w:line="276" w:lineRule="auto"/>
        <w:jc w:val="left"/>
        <w:rPr>
          <w:b/>
          <w:sz w:val="28"/>
          <w:lang w:eastAsia="en-US"/>
        </w:rPr>
      </w:pPr>
      <w:r>
        <w:fldChar w:fldCharType="end"/>
      </w:r>
    </w:p>
    <w:p w14:paraId="759ED59D" w14:textId="77777777" w:rsidR="00070B8E" w:rsidRDefault="00070B8E">
      <w:pPr>
        <w:spacing w:after="200" w:line="276" w:lineRule="auto"/>
        <w:jc w:val="left"/>
        <w:rPr>
          <w:b/>
          <w:sz w:val="28"/>
          <w:lang w:eastAsia="en-US"/>
        </w:rPr>
      </w:pPr>
      <w:r>
        <w:br w:type="page"/>
      </w:r>
    </w:p>
    <w:p w14:paraId="6975D115" w14:textId="77777777" w:rsidR="00FA494F" w:rsidRDefault="008873E3" w:rsidP="00816876">
      <w:pPr>
        <w:pStyle w:val="TOCHeading"/>
      </w:pPr>
      <w:r>
        <w:lastRenderedPageBreak/>
        <w:t>Abbildungen</w:t>
      </w:r>
    </w:p>
    <w:p w14:paraId="67E305F1" w14:textId="77777777" w:rsidR="00F40D05" w:rsidRDefault="00246EB0">
      <w:pPr>
        <w:pStyle w:val="TableofFigures"/>
        <w:tabs>
          <w:tab w:val="right" w:leader="dot" w:pos="8493"/>
        </w:tabs>
        <w:rPr>
          <w:rFonts w:asciiTheme="minorHAnsi" w:eastAsiaTheme="minorEastAsia" w:hAnsiTheme="minorHAnsi" w:cstheme="minorBidi"/>
          <w:noProof/>
          <w:sz w:val="24"/>
          <w:szCs w:val="24"/>
          <w:lang w:val="en-US" w:eastAsia="ja-JP"/>
        </w:rPr>
      </w:pPr>
      <w:r>
        <w:fldChar w:fldCharType="begin"/>
      </w:r>
      <w:r w:rsidR="00FA494F">
        <w:instrText xml:space="preserve"> TOC \h \z \c "Abbildung" </w:instrText>
      </w:r>
      <w:r>
        <w:fldChar w:fldCharType="separate"/>
      </w:r>
      <w:r w:rsidR="00F40D05">
        <w:rPr>
          <w:noProof/>
        </w:rPr>
        <w:t>Abbildung 1: Startbildschirm der Anwendung</w:t>
      </w:r>
      <w:r w:rsidR="00F40D05">
        <w:rPr>
          <w:noProof/>
        </w:rPr>
        <w:tab/>
      </w:r>
      <w:r w:rsidR="00F40D05">
        <w:rPr>
          <w:noProof/>
        </w:rPr>
        <w:fldChar w:fldCharType="begin"/>
      </w:r>
      <w:r w:rsidR="00F40D05">
        <w:rPr>
          <w:noProof/>
        </w:rPr>
        <w:instrText xml:space="preserve"> PAGEREF _Toc269484035 \h </w:instrText>
      </w:r>
      <w:r w:rsidR="00F40D05">
        <w:rPr>
          <w:noProof/>
        </w:rPr>
      </w:r>
      <w:r w:rsidR="00F40D05">
        <w:rPr>
          <w:noProof/>
        </w:rPr>
        <w:fldChar w:fldCharType="separate"/>
      </w:r>
      <w:r w:rsidR="001B3F1F">
        <w:rPr>
          <w:noProof/>
        </w:rPr>
        <w:t>7</w:t>
      </w:r>
      <w:r w:rsidR="00F40D05">
        <w:rPr>
          <w:noProof/>
        </w:rPr>
        <w:fldChar w:fldCharType="end"/>
      </w:r>
    </w:p>
    <w:p w14:paraId="0B67DD4C" w14:textId="77777777" w:rsidR="000147EF" w:rsidRDefault="00246EB0" w:rsidP="000147EF">
      <w:pPr>
        <w:pStyle w:val="Bibliography"/>
        <w:sectPr w:rsidR="000147EF" w:rsidSect="000147EF">
          <w:pgSz w:w="11906" w:h="16838"/>
          <w:pgMar w:top="1418" w:right="1418" w:bottom="1134" w:left="1985" w:header="709" w:footer="709" w:gutter="0"/>
          <w:cols w:space="708"/>
          <w:docGrid w:linePitch="360"/>
        </w:sectPr>
      </w:pPr>
      <w:r>
        <w:fldChar w:fldCharType="end"/>
      </w:r>
    </w:p>
    <w:p w14:paraId="2AA171EB" w14:textId="77777777" w:rsidR="00C05857" w:rsidRDefault="00C05857" w:rsidP="00FC3A07">
      <w:pPr>
        <w:pStyle w:val="Heading1"/>
      </w:pPr>
      <w:bookmarkStart w:id="1" w:name="_Toc269485361"/>
      <w:r>
        <w:lastRenderedPageBreak/>
        <w:t>Anmerkungen zu dieser Vorlage</w:t>
      </w:r>
      <w:bookmarkEnd w:id="1"/>
    </w:p>
    <w:p w14:paraId="0E9C1EE3" w14:textId="77777777" w:rsidR="002629A0" w:rsidRDefault="00C05857" w:rsidP="00C05857">
      <w:r>
        <w:t xml:space="preserve">Diese Vorlage dient der Dokumentation der Abschlussprojekte des Android-Kurses. Sie basiert auf der allgemeinen Vorlage für </w:t>
      </w:r>
      <w:r w:rsidR="00752450">
        <w:t xml:space="preserve">Seminararbeiten und </w:t>
      </w:r>
      <w:r>
        <w:t>Abschlussarbeiten der Lehrstühle für Medie</w:t>
      </w:r>
      <w:r w:rsidR="00F0629A">
        <w:t>n</w:t>
      </w:r>
      <w:r>
        <w:t xml:space="preserve">informatik und Informationswissenschaft. </w:t>
      </w:r>
      <w:r w:rsidR="00F0629A">
        <w:t>Bitte benutzen Sie die vorgegebenen Kapitel als Muster für die Anfertig</w:t>
      </w:r>
      <w:r w:rsidR="00526ACB">
        <w:t>ung Ihrer Projektb</w:t>
      </w:r>
      <w:r w:rsidR="00F520F2">
        <w:t xml:space="preserve">eschreibung; jedes Kapitel beinhaltet dazu eine kurze Zusammenfassung der erwarteten Inhalte. Löschen Sie vor  der Abgabe der Dokumentation </w:t>
      </w:r>
      <w:r w:rsidR="005F4635">
        <w:t xml:space="preserve">diese und andere Anmerkungen aus dem Dokument (ebenso dieses Kapitel). </w:t>
      </w:r>
      <w:r w:rsidR="00473AAC">
        <w:t xml:space="preserve">An einigen Stellen enthält die Vorlage </w:t>
      </w:r>
      <w:r w:rsidR="005F4635">
        <w:t xml:space="preserve">Beispieltexte </w:t>
      </w:r>
      <w:r w:rsidR="006A47AC">
        <w:t xml:space="preserve">für die fiktive App </w:t>
      </w:r>
      <w:proofErr w:type="spellStart"/>
      <w:r w:rsidR="006A47AC" w:rsidRPr="006A47AC">
        <w:rPr>
          <w:i/>
        </w:rPr>
        <w:t>Garbage</w:t>
      </w:r>
      <w:proofErr w:type="spellEnd"/>
      <w:r w:rsidR="006A47AC" w:rsidRPr="006A47AC">
        <w:rPr>
          <w:i/>
        </w:rPr>
        <w:t xml:space="preserve"> </w:t>
      </w:r>
      <w:proofErr w:type="spellStart"/>
      <w:r w:rsidR="006A47AC" w:rsidRPr="006A47AC">
        <w:rPr>
          <w:i/>
        </w:rPr>
        <w:t>Collectors</w:t>
      </w:r>
      <w:proofErr w:type="spellEnd"/>
      <w:r w:rsidR="00473AAC">
        <w:rPr>
          <w:i/>
        </w:rPr>
        <w:t xml:space="preserve">. </w:t>
      </w:r>
      <w:r w:rsidR="00473AAC" w:rsidRPr="00762B32">
        <w:rPr>
          <w:b/>
        </w:rPr>
        <w:t>Diese Texte</w:t>
      </w:r>
      <w:r w:rsidR="006A47AC" w:rsidRPr="00762B32">
        <w:rPr>
          <w:b/>
        </w:rPr>
        <w:t xml:space="preserve"> </w:t>
      </w:r>
      <w:r w:rsidR="005F4635" w:rsidRPr="00762B32">
        <w:rPr>
          <w:b/>
        </w:rPr>
        <w:t xml:space="preserve">dienen als Formulierungshilfe und Anregung </w:t>
      </w:r>
      <w:r w:rsidR="00526ACB" w:rsidRPr="00762B32">
        <w:rPr>
          <w:b/>
        </w:rPr>
        <w:t>für Ihre eigene Projektbeschreibung</w:t>
      </w:r>
      <w:r w:rsidR="00762B32">
        <w:rPr>
          <w:b/>
        </w:rPr>
        <w:t xml:space="preserve"> und stellen </w:t>
      </w:r>
      <w:r w:rsidR="006A47AC" w:rsidRPr="00762B32">
        <w:rPr>
          <w:b/>
        </w:rPr>
        <w:t>keine komplette Dokumentation dar</w:t>
      </w:r>
      <w:r w:rsidR="00526ACB" w:rsidRPr="00762B32">
        <w:rPr>
          <w:b/>
        </w:rPr>
        <w:t>.</w:t>
      </w:r>
      <w:r w:rsidR="00526ACB">
        <w:t xml:space="preserve"> Bitte reichern Sie Ihre Ausführungen durch sinnvolle Graphiken und Screenshots an.</w:t>
      </w:r>
      <w:r w:rsidR="003D0A43">
        <w:t xml:space="preserve"> </w:t>
      </w:r>
    </w:p>
    <w:p w14:paraId="1659AE21" w14:textId="77777777" w:rsidR="002629A0" w:rsidRDefault="002629A0" w:rsidP="00C05857"/>
    <w:p w14:paraId="0979DC4B" w14:textId="77777777" w:rsidR="00C05857" w:rsidRDefault="00C32527" w:rsidP="00C05857">
      <w:r>
        <w:t xml:space="preserve">Es gibt keine </w:t>
      </w:r>
      <w:r w:rsidR="002629A0">
        <w:t>vorgegebene</w:t>
      </w:r>
      <w:r>
        <w:t xml:space="preserve"> </w:t>
      </w:r>
      <w:r w:rsidR="002629A0">
        <w:t>Seitenanzahl</w:t>
      </w:r>
      <w:r>
        <w:t xml:space="preserve">! Formulieren Sie die nötigen Informationen </w:t>
      </w:r>
      <w:r w:rsidR="001C4575">
        <w:t>umfassenden, prägnant</w:t>
      </w:r>
      <w:r>
        <w:t xml:space="preserve"> und verständlich</w:t>
      </w:r>
      <w:r w:rsidR="001C4575">
        <w:t xml:space="preserve">. </w:t>
      </w:r>
      <w:r w:rsidR="00D66970">
        <w:t>Die verschiedenen Kapitel können (und sollten) Sie sinnvoll durch Unterkapitel gliedern.</w:t>
      </w:r>
    </w:p>
    <w:p w14:paraId="2304D47B" w14:textId="77777777" w:rsidR="003D0A43" w:rsidRDefault="003D0A43" w:rsidP="003D0A43">
      <w:pPr>
        <w:pStyle w:val="Folgeabsatz"/>
      </w:pPr>
    </w:p>
    <w:p w14:paraId="0B58451C" w14:textId="77777777" w:rsidR="003D0A43" w:rsidRPr="003D0A43" w:rsidRDefault="003D0A43" w:rsidP="003D0A43">
      <w:pPr>
        <w:pStyle w:val="Folgeabsatz"/>
        <w:ind w:firstLine="0"/>
      </w:pPr>
      <w:r>
        <w:t>Neben dieser Dokumentation sind noch weitere Projektbestandteile abzugeben. Die genauen Anforderungen entnehmen Sie  bitte den entsprechenden Folien zur Vorlesung.</w:t>
      </w:r>
    </w:p>
    <w:p w14:paraId="545FEF27" w14:textId="77777777" w:rsidR="00732AF2" w:rsidRDefault="00AC1196" w:rsidP="00FC3A07">
      <w:pPr>
        <w:pStyle w:val="Heading1"/>
      </w:pPr>
      <w:bookmarkStart w:id="2" w:name="_Toc269485362"/>
      <w:r>
        <w:lastRenderedPageBreak/>
        <w:t>Kurzbeschreibung</w:t>
      </w:r>
      <w:bookmarkEnd w:id="2"/>
    </w:p>
    <w:p w14:paraId="7F669CE8" w14:textId="77777777" w:rsidR="00160AD0" w:rsidRDefault="00160AD0" w:rsidP="008D5720">
      <w:pPr>
        <w:pStyle w:val="Beschreibung"/>
      </w:pPr>
      <w:r>
        <w:t>Beschre</w:t>
      </w:r>
      <w:r w:rsidR="00230410">
        <w:t>iben Sie in diesem Kapitel kurz</w:t>
      </w:r>
      <w:r>
        <w:t xml:space="preserve"> die wesentlichen Features Ihrer App und </w:t>
      </w:r>
      <w:r w:rsidR="00184B93">
        <w:t>begründen Sie, warum ein Benutzer Ihre Anwendung installieren und nutzen soll</w:t>
      </w:r>
      <w:r w:rsidR="00230410">
        <w:t>te</w:t>
      </w:r>
      <w:r w:rsidR="00184B93">
        <w:t xml:space="preserve">. </w:t>
      </w:r>
      <w:r w:rsidR="00E142AA">
        <w:t xml:space="preserve">Versuchen Sie dabei einen kurzen Text zu entwerfen, den Sie auch im Google Playstore verwenden könnten. </w:t>
      </w:r>
      <w:r w:rsidR="008D5720">
        <w:t xml:space="preserve"> Die Kurzbeschreibung darf in keinem Fall länger als eine Seite sein.</w:t>
      </w:r>
      <w:r w:rsidR="008D5720">
        <w:tab/>
      </w:r>
    </w:p>
    <w:p w14:paraId="1E9E6625" w14:textId="77777777" w:rsidR="008D5720" w:rsidRDefault="008D5720" w:rsidP="008D5720">
      <w:pPr>
        <w:pStyle w:val="Beschreibung"/>
      </w:pPr>
    </w:p>
    <w:p w14:paraId="3DC168A4" w14:textId="77777777" w:rsidR="00D22BDC" w:rsidRDefault="0028116C" w:rsidP="006A506D">
      <w:r>
        <w:t xml:space="preserve">Gelbe Säcke im Keller und Müll unter der Spüle? Mit </w:t>
      </w:r>
      <w:proofErr w:type="spellStart"/>
      <w:r w:rsidRPr="00D22BDC">
        <w:rPr>
          <w:i/>
        </w:rPr>
        <w:t>Garbage</w:t>
      </w:r>
      <w:proofErr w:type="spellEnd"/>
      <w:r w:rsidRPr="00D22BDC">
        <w:rPr>
          <w:i/>
        </w:rPr>
        <w:t xml:space="preserve"> </w:t>
      </w:r>
      <w:proofErr w:type="spellStart"/>
      <w:r w:rsidRPr="00D22BDC">
        <w:rPr>
          <w:i/>
        </w:rPr>
        <w:t>Collectors</w:t>
      </w:r>
      <w:proofErr w:type="spellEnd"/>
      <w:r>
        <w:t xml:space="preserve"> verpassen Sie </w:t>
      </w:r>
      <w:r w:rsidR="00157356">
        <w:t xml:space="preserve">nie wieder die Müllabfuhr. </w:t>
      </w:r>
      <w:proofErr w:type="spellStart"/>
      <w:r w:rsidR="00157356" w:rsidRPr="00D22BDC">
        <w:rPr>
          <w:i/>
        </w:rPr>
        <w:t>Garbage</w:t>
      </w:r>
      <w:proofErr w:type="spellEnd"/>
      <w:r w:rsidR="00157356" w:rsidRPr="00D22BDC">
        <w:rPr>
          <w:i/>
        </w:rPr>
        <w:t xml:space="preserve"> </w:t>
      </w:r>
      <w:proofErr w:type="spellStart"/>
      <w:r w:rsidR="00157356" w:rsidRPr="00D22BDC">
        <w:rPr>
          <w:i/>
        </w:rPr>
        <w:t>Collectors</w:t>
      </w:r>
      <w:proofErr w:type="spellEnd"/>
      <w:r w:rsidR="00157356">
        <w:t xml:space="preserve"> zeigt </w:t>
      </w:r>
      <w:r w:rsidR="00D22BDC">
        <w:t>Ihnen</w:t>
      </w:r>
      <w:r w:rsidR="006B0684">
        <w:t>,</w:t>
      </w:r>
      <w:r w:rsidR="00D22BDC">
        <w:t xml:space="preserve"> wo und wann in Regensburg der Müllmann kommt!</w:t>
      </w:r>
      <w:r w:rsidR="006A506D">
        <w:t xml:space="preserve"> </w:t>
      </w:r>
      <w:proofErr w:type="spellStart"/>
      <w:r w:rsidR="00D22BDC" w:rsidRPr="00D22BDC">
        <w:rPr>
          <w:i/>
        </w:rPr>
        <w:t>Garbage</w:t>
      </w:r>
      <w:proofErr w:type="spellEnd"/>
      <w:r w:rsidR="00D22BDC" w:rsidRPr="00D22BDC">
        <w:rPr>
          <w:i/>
        </w:rPr>
        <w:t xml:space="preserve"> </w:t>
      </w:r>
      <w:proofErr w:type="spellStart"/>
      <w:r w:rsidR="00D22BDC" w:rsidRPr="00D22BDC">
        <w:rPr>
          <w:i/>
        </w:rPr>
        <w:t>Collectors</w:t>
      </w:r>
      <w:proofErr w:type="spellEnd"/>
      <w:r w:rsidR="00D22BDC">
        <w:t xml:space="preserve"> ist eine Android-App, die </w:t>
      </w:r>
      <w:r w:rsidR="00A7440E">
        <w:t xml:space="preserve">Ihnen die einfache Suche nach Entsorgungsterminen für alle Straßen Regensburgs ermöglicht. Starten Sie die App und Suchen Sie eine Straße. </w:t>
      </w:r>
      <w:proofErr w:type="spellStart"/>
      <w:r w:rsidR="00A7440E" w:rsidRPr="006A506D">
        <w:rPr>
          <w:i/>
        </w:rPr>
        <w:t>Garbage</w:t>
      </w:r>
      <w:proofErr w:type="spellEnd"/>
      <w:r w:rsidR="00A7440E" w:rsidRPr="006A506D">
        <w:rPr>
          <w:i/>
        </w:rPr>
        <w:t xml:space="preserve"> </w:t>
      </w:r>
      <w:proofErr w:type="spellStart"/>
      <w:r w:rsidR="00A7440E" w:rsidRPr="006A506D">
        <w:rPr>
          <w:i/>
        </w:rPr>
        <w:t>Collectors</w:t>
      </w:r>
      <w:proofErr w:type="spellEnd"/>
      <w:r w:rsidR="00A7440E">
        <w:t xml:space="preserve"> </w:t>
      </w:r>
      <w:r w:rsidR="006A506D">
        <w:t>zeig</w:t>
      </w:r>
      <w:r w:rsidR="00680270">
        <w:t>t Ihnen, wann dort das nächste M</w:t>
      </w:r>
      <w:r w:rsidR="006A506D">
        <w:t xml:space="preserve">al die Mülltonnen geleert werden. </w:t>
      </w:r>
    </w:p>
    <w:p w14:paraId="3FD83531" w14:textId="77777777" w:rsidR="006A506D" w:rsidRDefault="006A506D" w:rsidP="0040027E">
      <w:pPr>
        <w:pStyle w:val="ListParagraph"/>
        <w:numPr>
          <w:ilvl w:val="0"/>
          <w:numId w:val="12"/>
        </w:numPr>
      </w:pPr>
      <w:r>
        <w:t>Alle Straßen in Regensburg</w:t>
      </w:r>
    </w:p>
    <w:p w14:paraId="647D7BEE" w14:textId="77777777" w:rsidR="000009FF" w:rsidRDefault="000009FF" w:rsidP="0040027E">
      <w:pPr>
        <w:pStyle w:val="ListParagraph"/>
        <w:numPr>
          <w:ilvl w:val="0"/>
          <w:numId w:val="12"/>
        </w:numPr>
      </w:pPr>
      <w:r>
        <w:t>Aktuelle Online-Daten</w:t>
      </w:r>
    </w:p>
    <w:p w14:paraId="3D083F37" w14:textId="77777777" w:rsidR="006A506D" w:rsidRDefault="0040027E" w:rsidP="0040027E">
      <w:pPr>
        <w:pStyle w:val="Folgeabsatz"/>
        <w:numPr>
          <w:ilvl w:val="0"/>
          <w:numId w:val="12"/>
        </w:numPr>
      </w:pPr>
      <w:r>
        <w:t>Individuelle Termine für Restmüll,</w:t>
      </w:r>
      <w:r w:rsidR="006B0684">
        <w:t xml:space="preserve"> Recycling, Papier und Biotonne</w:t>
      </w:r>
    </w:p>
    <w:p w14:paraId="006DEE16" w14:textId="77777777" w:rsidR="0040027E" w:rsidRDefault="000009FF" w:rsidP="0040027E">
      <w:pPr>
        <w:pStyle w:val="Folgeabsatz"/>
        <w:numPr>
          <w:ilvl w:val="0"/>
          <w:numId w:val="12"/>
        </w:numPr>
      </w:pPr>
      <w:r>
        <w:t>Speichern Sie Ihre Straße als Favorit</w:t>
      </w:r>
    </w:p>
    <w:p w14:paraId="145371F3" w14:textId="77777777" w:rsidR="000009FF" w:rsidRPr="006A506D" w:rsidRDefault="000009FF" w:rsidP="000009FF">
      <w:pPr>
        <w:pStyle w:val="Folgeabsatz"/>
      </w:pPr>
    </w:p>
    <w:p w14:paraId="60473458" w14:textId="77777777" w:rsidR="002F069B" w:rsidRDefault="002F069B" w:rsidP="002F069B">
      <w:pPr>
        <w:pStyle w:val="Heading1"/>
      </w:pPr>
      <w:bookmarkStart w:id="3" w:name="_Toc269485363"/>
      <w:r>
        <w:lastRenderedPageBreak/>
        <w:t>Technische Vorrausetzungen</w:t>
      </w:r>
      <w:bookmarkEnd w:id="3"/>
      <w:r>
        <w:t xml:space="preserve"> </w:t>
      </w:r>
    </w:p>
    <w:p w14:paraId="26AFFABC" w14:textId="77777777" w:rsidR="00137A79" w:rsidRDefault="00B431C0" w:rsidP="00137A79">
      <w:pPr>
        <w:pStyle w:val="Beschreibung"/>
      </w:pPr>
      <w:r>
        <w:t xml:space="preserve">Nennen und beschreiben Sie in diesem Kapitel die technischen Voraussetzungen die für den Betrieb bzw. die </w:t>
      </w:r>
      <w:r w:rsidR="00FC528B">
        <w:t>Installation</w:t>
      </w:r>
      <w:r>
        <w:t xml:space="preserve"> Ihrer App notwendig sind. </w:t>
      </w:r>
      <w:r w:rsidR="00383BDE">
        <w:t xml:space="preserve">Sie sollten in diesem Kapitel darlegen, welche externen Anwendungen (Server) für die Nutzung Ihrer Applikation nötig sind und </w:t>
      </w:r>
      <w:r w:rsidR="00BF4F48">
        <w:t>wo bzw. wie</w:t>
      </w:r>
      <w:r w:rsidR="00383BDE">
        <w:t xml:space="preserve"> diese </w:t>
      </w:r>
      <w:r w:rsidR="00BF4F48">
        <w:t>heruntergeladen</w:t>
      </w:r>
      <w:r w:rsidR="00383BDE">
        <w:t>, eingerichtet und gestartet werden können.</w:t>
      </w:r>
      <w:r w:rsidR="00FC7C4D">
        <w:t xml:space="preserve"> Mit diesen Informationen muss es möglich sein, Ihre Anwendung in vollem Umfang zu testen und etwaige Abhängigkeiten aufzulösen bzw. notwendige Infrastruktur-Anwendung in Betrieb zu nehmen. Zusätzlich erwähnen Sie hier </w:t>
      </w:r>
      <w:r w:rsidR="001955F5">
        <w:t>externe Bibliotheken und Frameworks, die Sie für die Entwicklung</w:t>
      </w:r>
      <w:r w:rsidR="00DE3952">
        <w:t xml:space="preserve"> Ihrer Anwendung genutzt haben. Geben Sie dabei auch an, für welche Funktionen</w:t>
      </w:r>
      <w:r w:rsidR="00AC1F00">
        <w:t xml:space="preserve"> oder Komponenten die jeweili</w:t>
      </w:r>
      <w:r w:rsidR="00FD12F0">
        <w:t>gen Bibliotheken eingesetzt we</w:t>
      </w:r>
      <w:r w:rsidR="00AC1F00">
        <w:t>rden.</w:t>
      </w:r>
    </w:p>
    <w:p w14:paraId="4832C986" w14:textId="77777777" w:rsidR="00663E5E" w:rsidRDefault="00663E5E" w:rsidP="00137A79">
      <w:pPr>
        <w:pStyle w:val="Beschreibung"/>
      </w:pPr>
    </w:p>
    <w:p w14:paraId="5F6A019B" w14:textId="77777777" w:rsidR="00663E5E" w:rsidRDefault="00663E5E" w:rsidP="00663E5E">
      <w:proofErr w:type="spellStart"/>
      <w:r w:rsidRPr="006457E9">
        <w:rPr>
          <w:i/>
        </w:rPr>
        <w:t>Garbage</w:t>
      </w:r>
      <w:proofErr w:type="spellEnd"/>
      <w:r w:rsidRPr="006457E9">
        <w:rPr>
          <w:i/>
        </w:rPr>
        <w:t xml:space="preserve"> </w:t>
      </w:r>
      <w:proofErr w:type="spellStart"/>
      <w:r w:rsidRPr="006457E9">
        <w:rPr>
          <w:i/>
        </w:rPr>
        <w:t>Collectors</w:t>
      </w:r>
      <w:proofErr w:type="spellEnd"/>
      <w:r>
        <w:t xml:space="preserve"> ist eine reine Mobil-Anwendung, die ohne eigene Server-Infrastruktur funktioniert. Die nötigen Daten werden direkt </w:t>
      </w:r>
      <w:r w:rsidR="00324BA6">
        <w:t>von der Website des Regensburger Entsorgungsunternehmens Meindl [</w:t>
      </w:r>
      <w:r w:rsidR="0043438A" w:rsidRPr="0043438A">
        <w:t>http://www.entsorgungsdaten.de/</w:t>
      </w:r>
      <w:r w:rsidR="0043438A">
        <w:t xml:space="preserve">] bezogen. Für den Betrieb der Anwendung reicht eine (manuelle) Installation der Anwendung auf einem Android-Gerät aus. </w:t>
      </w:r>
      <w:r w:rsidR="00652AF8">
        <w:t xml:space="preserve">Unterstützt werden Smartphones und Tablets, die mindesten die Version 4.0 des Android-Systems </w:t>
      </w:r>
      <w:r w:rsidR="004F4F6F">
        <w:t>nutzen und über eine aktive Internetverbindung verfügen</w:t>
      </w:r>
    </w:p>
    <w:p w14:paraId="00CC6EAE" w14:textId="77777777" w:rsidR="001D1E46" w:rsidRDefault="001D1E46" w:rsidP="001D1E46">
      <w:pPr>
        <w:pStyle w:val="Folgeabsatz"/>
        <w:ind w:firstLine="0"/>
      </w:pPr>
    </w:p>
    <w:p w14:paraId="3DBEB4BF" w14:textId="77777777" w:rsidR="001D1E46" w:rsidRPr="001D1E46" w:rsidRDefault="001D1E46" w:rsidP="001D1E46">
      <w:pPr>
        <w:pStyle w:val="Folgeabsatz"/>
        <w:ind w:firstLine="0"/>
      </w:pPr>
      <w:r>
        <w:t xml:space="preserve">Für die </w:t>
      </w:r>
      <w:r w:rsidR="00487D51">
        <w:t xml:space="preserve">Datenbeschaffung </w:t>
      </w:r>
      <w:r w:rsidR="00EC3F43">
        <w:t>werden</w:t>
      </w:r>
      <w:r w:rsidR="00487D51">
        <w:t xml:space="preserve"> die entsprechende</w:t>
      </w:r>
      <w:r w:rsidR="00EC3F43">
        <w:t>n</w:t>
      </w:r>
      <w:r w:rsidR="00487D51">
        <w:t xml:space="preserve"> Unterseite</w:t>
      </w:r>
      <w:r w:rsidR="00EC3F43">
        <w:t>n</w:t>
      </w:r>
      <w:r w:rsidR="00487D51">
        <w:t xml:space="preserve"> der Meindl-Website bezogen und ausgewertet. </w:t>
      </w:r>
      <w:r w:rsidR="00EC3F43">
        <w:t xml:space="preserve">Dazu wird der HTML-Code der jeweiligen Seiten über eine aktive Netzwerkverbindung heruntergeladen und anschließend </w:t>
      </w:r>
      <w:proofErr w:type="spellStart"/>
      <w:r w:rsidR="00EC3F43">
        <w:t>ge</w:t>
      </w:r>
      <w:proofErr w:type="spellEnd"/>
      <w:r w:rsidR="00EC3F43">
        <w:t>-</w:t>
      </w:r>
      <w:r w:rsidR="00EC3F43" w:rsidRPr="00EC3F43">
        <w:rPr>
          <w:i/>
        </w:rPr>
        <w:t>parst</w:t>
      </w:r>
      <w:r w:rsidR="00EC3F43">
        <w:t xml:space="preserve">.  Für diesen Vorgang wird die JAVA-Bibliothek </w:t>
      </w:r>
      <w:proofErr w:type="spellStart"/>
      <w:r w:rsidR="005E20D8">
        <w:t>jsoup</w:t>
      </w:r>
      <w:proofErr w:type="spellEnd"/>
      <w:r w:rsidR="005E20D8">
        <w:t xml:space="preserve"> [jsoup.org]</w:t>
      </w:r>
      <w:r w:rsidR="00EC3F43">
        <w:t xml:space="preserve"> in </w:t>
      </w:r>
      <w:r w:rsidR="005E20D8">
        <w:t xml:space="preserve">der Version 1.7.3 eingesetzt. </w:t>
      </w:r>
      <w:proofErr w:type="spellStart"/>
      <w:r w:rsidR="008C4DB1">
        <w:t>Jsoup</w:t>
      </w:r>
      <w:proofErr w:type="spellEnd"/>
      <w:r w:rsidR="008C4DB1">
        <w:t xml:space="preserve"> erlaubt das einfache und komfortable </w:t>
      </w:r>
      <w:r w:rsidR="008C4DB1" w:rsidRPr="008C4DB1">
        <w:rPr>
          <w:i/>
        </w:rPr>
        <w:t>Parsen</w:t>
      </w:r>
      <w:r w:rsidR="008C4DB1">
        <w:t xml:space="preserve"> von HTML-Strukturen innerhalb von JAVA-Anwendungen. </w:t>
      </w:r>
      <w:proofErr w:type="spellStart"/>
      <w:r w:rsidR="008359C2">
        <w:t>Jsoup</w:t>
      </w:r>
      <w:proofErr w:type="spellEnd"/>
      <w:r w:rsidR="008359C2">
        <w:t xml:space="preserve"> wird hier für das schnelle</w:t>
      </w:r>
      <w:r w:rsidR="008C4DB1">
        <w:t xml:space="preserve"> Heraussuchen von HTML-Elementen </w:t>
      </w:r>
      <w:r w:rsidR="00C2433B">
        <w:t xml:space="preserve">aus einer gegeben </w:t>
      </w:r>
      <w:r w:rsidR="008359C2">
        <w:t>Website genutzt</w:t>
      </w:r>
      <w:r w:rsidR="00C2433B">
        <w:t>. Dabei wird auf komplexe CSS-</w:t>
      </w:r>
      <w:proofErr w:type="spellStart"/>
      <w:r w:rsidR="00811A3E">
        <w:t>Selektoren</w:t>
      </w:r>
      <w:proofErr w:type="spellEnd"/>
      <w:r w:rsidR="00C2433B">
        <w:t xml:space="preserve"> zurückgegriffen, die eine gezielte Auswahl </w:t>
      </w:r>
      <w:r w:rsidR="008105B7">
        <w:t xml:space="preserve">einzelner Knoten innerhalb komplexer HTML-Strukturen erlauben. Dadurch können die nötigen Informationen (Entsorgungstermine) schnell und einfach aus der restlichen </w:t>
      </w:r>
      <w:r w:rsidR="00C2433B">
        <w:t xml:space="preserve"> </w:t>
      </w:r>
      <w:r w:rsidR="00F910CE">
        <w:t>Website herausgefiltert werden.</w:t>
      </w:r>
      <w:r w:rsidR="00A37704">
        <w:t xml:space="preserve"> [...]</w:t>
      </w:r>
    </w:p>
    <w:p w14:paraId="5828CB51" w14:textId="77777777" w:rsidR="001D1E46" w:rsidRPr="001D1E46" w:rsidRDefault="001D1E46" w:rsidP="001D1E46">
      <w:pPr>
        <w:pStyle w:val="Folgeabsatz"/>
      </w:pPr>
    </w:p>
    <w:p w14:paraId="300CD61E" w14:textId="77777777" w:rsidR="00137A79" w:rsidRPr="00137A79" w:rsidRDefault="00137A79" w:rsidP="00137A79"/>
    <w:p w14:paraId="777F01C1" w14:textId="77777777" w:rsidR="00AC1196" w:rsidRDefault="0030393C" w:rsidP="002F069B">
      <w:pPr>
        <w:pStyle w:val="Heading1"/>
      </w:pPr>
      <w:bookmarkStart w:id="4" w:name="_Toc269485364"/>
      <w:r>
        <w:lastRenderedPageBreak/>
        <w:t>Problemstellung</w:t>
      </w:r>
      <w:r w:rsidR="008C6BD4">
        <w:t xml:space="preserve"> und Lösungsvorschlag</w:t>
      </w:r>
      <w:bookmarkEnd w:id="4"/>
    </w:p>
    <w:p w14:paraId="5E73468B" w14:textId="77777777" w:rsidR="00137A79" w:rsidRDefault="00AC1F00" w:rsidP="00137A79">
      <w:pPr>
        <w:pStyle w:val="Beschreibung"/>
      </w:pPr>
      <w:r>
        <w:t xml:space="preserve">Beschreiben Sie in diesem Kapitel </w:t>
      </w:r>
      <w:r w:rsidR="00313DF0">
        <w:t>den</w:t>
      </w:r>
      <w:r>
        <w:t xml:space="preserve"> konkrete</w:t>
      </w:r>
      <w:r w:rsidR="001B318A">
        <w:t>n</w:t>
      </w:r>
      <w:r>
        <w:t xml:space="preserve"> </w:t>
      </w:r>
      <w:r w:rsidR="00313DF0">
        <w:t>Anwendungsfall</w:t>
      </w:r>
      <w:r>
        <w:t xml:space="preserve">, </w:t>
      </w:r>
      <w:r w:rsidR="00313DF0">
        <w:t>der</w:t>
      </w:r>
      <w:r>
        <w:t xml:space="preserve"> Ihrer App zu Grunde liegt. Wel</w:t>
      </w:r>
      <w:r w:rsidR="00B43D45">
        <w:t>ches Problem löst Ihre Anwendu</w:t>
      </w:r>
      <w:r w:rsidR="002D4B9E">
        <w:t>ng und in welchem Szenario ist s</w:t>
      </w:r>
      <w:r w:rsidR="00B43D45">
        <w:t>ie einsetzbar? Die</w:t>
      </w:r>
      <w:r w:rsidR="00925EDE">
        <w:t xml:space="preserve">ses Kapitel sollte die Motivation für Ihr Projekt darlegen und </w:t>
      </w:r>
      <w:r w:rsidR="003B5E79">
        <w:t>beschreiben, welche</w:t>
      </w:r>
      <w:r w:rsidR="0017681A">
        <w:t>n</w:t>
      </w:r>
      <w:r w:rsidR="003B5E79">
        <w:t xml:space="preserve"> </w:t>
      </w:r>
      <w:r w:rsidR="0017681A">
        <w:t>grundlegenden</w:t>
      </w:r>
      <w:r w:rsidR="003B5E79">
        <w:t xml:space="preserve"> </w:t>
      </w:r>
      <w:r w:rsidR="0017681A">
        <w:t>Lösungsansatz</w:t>
      </w:r>
      <w:r w:rsidR="003B5E79">
        <w:t xml:space="preserve"> Sie für die gegebene Problemstellung </w:t>
      </w:r>
      <w:r w:rsidR="0017681A">
        <w:t>vorschlagen.</w:t>
      </w:r>
      <w:r w:rsidR="00ED0963">
        <w:t xml:space="preserve"> Achtung: Sollten Sie ein Spiel umsetzten, kann dieses Kapitel möglicherweise schwierig zu formulieren sein. </w:t>
      </w:r>
      <w:r w:rsidR="00E41D4C">
        <w:t>Beschreiben und motivieren Sie in diesem Fall die grundlegende Spielidee.</w:t>
      </w:r>
    </w:p>
    <w:p w14:paraId="07661F09" w14:textId="77777777" w:rsidR="00C6187D" w:rsidRDefault="00C6187D" w:rsidP="00137A79">
      <w:pPr>
        <w:pStyle w:val="Beschreibung"/>
      </w:pPr>
    </w:p>
    <w:p w14:paraId="73C15C41" w14:textId="77777777" w:rsidR="00C6187D" w:rsidRDefault="00FF6188" w:rsidP="00C6187D">
      <w:r>
        <w:t xml:space="preserve">In Regensburg werden verschiedene Arten von </w:t>
      </w:r>
      <w:r w:rsidR="00BB5609">
        <w:t>Abfall</w:t>
      </w:r>
      <w:r>
        <w:t xml:space="preserve"> durch die städtische Müllabfuhr bzw. beauftrag</w:t>
      </w:r>
      <w:r w:rsidR="00063DDC">
        <w:t>t</w:t>
      </w:r>
      <w:r>
        <w:t xml:space="preserve">e Unternehmen </w:t>
      </w:r>
      <w:r w:rsidR="004F100C">
        <w:t xml:space="preserve">entsorgt. In der Regel wird der Müll bzw. das gesammelte, recycelbare Material an festen Terminen </w:t>
      </w:r>
      <w:r w:rsidR="00BB5609">
        <w:t xml:space="preserve">abgeholt. Diese Entsorgungstermine variieren je nach Wohnort (Straße) und Art des Abfalls. </w:t>
      </w:r>
      <w:r w:rsidR="00672459">
        <w:t xml:space="preserve">Für einen großen Teil der Regensburger Bevölkerung sind diese Termine von zentraler Bedeutung, da Mülltonen </w:t>
      </w:r>
      <w:r w:rsidR="00687B88">
        <w:t>oder</w:t>
      </w:r>
      <w:r w:rsidR="00672459">
        <w:t xml:space="preserve"> andere Sammeleinrichtungen (Gelbe Säcke bzw. Tonne) zur Abholung bereitgestellt werden </w:t>
      </w:r>
      <w:r w:rsidR="00471FFC">
        <w:t>müssen. Die konkreten Termine können auf der Website der Stadt</w:t>
      </w:r>
      <w:r w:rsidR="00471FFC">
        <w:rPr>
          <w:rStyle w:val="FootnoteReference"/>
        </w:rPr>
        <w:footnoteReference w:id="1"/>
      </w:r>
      <w:r w:rsidR="00471FFC">
        <w:t xml:space="preserve"> bzw. des Entsorgungsunternehmen</w:t>
      </w:r>
      <w:r w:rsidR="00490108">
        <w:t>s Meindl</w:t>
      </w:r>
      <w:r w:rsidR="00490108">
        <w:rPr>
          <w:rStyle w:val="FootnoteReference"/>
        </w:rPr>
        <w:footnoteReference w:id="2"/>
      </w:r>
      <w:r w:rsidR="00490108">
        <w:t xml:space="preserve"> eingesehen werden. Um für den eigenen Wohnort</w:t>
      </w:r>
      <w:r w:rsidR="00390DAB">
        <w:t xml:space="preserve"> die nächsten Termin zu erfahren ist eine Recherche auf den entsprechenden Webs</w:t>
      </w:r>
      <w:r w:rsidR="005A0E1C">
        <w:t>ites bzw. im ausdruckbaren En</w:t>
      </w:r>
      <w:r w:rsidR="00390DAB">
        <w:t>t</w:t>
      </w:r>
      <w:r w:rsidR="005A0E1C">
        <w:t>sorgungskalender</w:t>
      </w:r>
      <w:r w:rsidR="00390DAB">
        <w:t xml:space="preserve"> nötig. </w:t>
      </w:r>
      <w:r w:rsidR="005A0E1C">
        <w:t>Für mobile Endgeräte (</w:t>
      </w:r>
      <w:r w:rsidR="002032EA">
        <w:t>Smartphones</w:t>
      </w:r>
      <w:r w:rsidR="005A0E1C">
        <w:t xml:space="preserve">) existiert keine angepasste und optimierte Möglichkeit zur Termineinsicht. </w:t>
      </w:r>
      <w:r w:rsidR="002C4FFE">
        <w:t xml:space="preserve">Zahlreiche Gründe motivieren eine spezielle Umsetzung der Suche nach Entsorgungsterminen für </w:t>
      </w:r>
      <w:r w:rsidR="00B23489">
        <w:t>den mobilen Kontext:</w:t>
      </w:r>
    </w:p>
    <w:p w14:paraId="5BFD2E76" w14:textId="77777777" w:rsidR="00B23489" w:rsidRDefault="00B23489" w:rsidP="00B23489">
      <w:pPr>
        <w:pStyle w:val="Folgeabsatz"/>
        <w:numPr>
          <w:ilvl w:val="0"/>
          <w:numId w:val="13"/>
        </w:numPr>
      </w:pPr>
      <w:r>
        <w:t xml:space="preserve">Verfügbarkeit: Das Smartphone stellt ein in der Regel ständig verfügbares </w:t>
      </w:r>
      <w:r w:rsidR="0098148C">
        <w:t xml:space="preserve">Gerät dar. Die </w:t>
      </w:r>
      <w:r w:rsidR="00D3078B">
        <w:t xml:space="preserve">grundsätzliche Funktionen (Internetverbindung, </w:t>
      </w:r>
      <w:r w:rsidR="001E69C2">
        <w:t>Touchscreen)</w:t>
      </w:r>
      <w:r w:rsidR="00D3078B">
        <w:t xml:space="preserve"> </w:t>
      </w:r>
      <w:r w:rsidR="0098148C">
        <w:t>des Gerät</w:t>
      </w:r>
      <w:r w:rsidR="00DC6488">
        <w:t>s</w:t>
      </w:r>
      <w:r w:rsidR="0098148C">
        <w:t xml:space="preserve"> erlauben </w:t>
      </w:r>
      <w:r w:rsidR="00D3078B">
        <w:t xml:space="preserve">dem Nutzer </w:t>
      </w:r>
      <w:r w:rsidR="0098148C">
        <w:t>(</w:t>
      </w:r>
      <w:r w:rsidR="004572F1">
        <w:t>theoretisch</w:t>
      </w:r>
      <w:r w:rsidR="0098148C">
        <w:t>)</w:t>
      </w:r>
      <w:r w:rsidR="004572F1">
        <w:t xml:space="preserve"> </w:t>
      </w:r>
      <w:r w:rsidR="00D3078B">
        <w:t xml:space="preserve">jederzeit die </w:t>
      </w:r>
      <w:r w:rsidR="001E69C2">
        <w:t xml:space="preserve">intuitive </w:t>
      </w:r>
      <w:r w:rsidR="00D3078B">
        <w:t xml:space="preserve">Möglichkeiten zur Suche </w:t>
      </w:r>
      <w:r w:rsidR="001E69C2">
        <w:t>nach fehlenden Informationen gestattet.</w:t>
      </w:r>
    </w:p>
    <w:p w14:paraId="1AEC40A8" w14:textId="77777777" w:rsidR="00FD0B25" w:rsidRDefault="001E69C2" w:rsidP="00B23489">
      <w:pPr>
        <w:pStyle w:val="Folgeabsatz"/>
        <w:numPr>
          <w:ilvl w:val="0"/>
          <w:numId w:val="13"/>
        </w:numPr>
      </w:pPr>
      <w:r>
        <w:t xml:space="preserve">Kontext: Die Frage nach den nächsten Entsorgungsterminen ist </w:t>
      </w:r>
      <w:r w:rsidR="001F036C">
        <w:t>räumlich ungebunden und kann zu unterschiedlichen Zeiten und Orten relevant sein.</w:t>
      </w:r>
      <w:r w:rsidR="00FD0B25">
        <w:t xml:space="preserve"> Dem Benutzer kann auch unterwegs einfallen, dass sich der Müll zu Hause staut.</w:t>
      </w:r>
    </w:p>
    <w:p w14:paraId="7479340F" w14:textId="77777777" w:rsidR="001E69C2" w:rsidRDefault="006A47AC" w:rsidP="00B23489">
      <w:pPr>
        <w:pStyle w:val="Folgeabsatz"/>
        <w:numPr>
          <w:ilvl w:val="0"/>
          <w:numId w:val="13"/>
        </w:numPr>
      </w:pPr>
      <w:r>
        <w:t>[</w:t>
      </w:r>
      <w:r w:rsidR="00FD0B25">
        <w:t>...</w:t>
      </w:r>
      <w:r>
        <w:t>]</w:t>
      </w:r>
    </w:p>
    <w:p w14:paraId="68CF2B24" w14:textId="77777777" w:rsidR="00FD0B25" w:rsidRDefault="00FD0B25" w:rsidP="00FD0B25">
      <w:pPr>
        <w:pStyle w:val="Folgeabsatz"/>
        <w:ind w:firstLine="0"/>
      </w:pPr>
    </w:p>
    <w:p w14:paraId="6EB7027B" w14:textId="77777777" w:rsidR="0080695E" w:rsidRDefault="0080695E" w:rsidP="00FD0B25">
      <w:pPr>
        <w:pStyle w:val="Folgeabsatz"/>
        <w:ind w:firstLine="0"/>
      </w:pPr>
      <w:r>
        <w:lastRenderedPageBreak/>
        <w:t xml:space="preserve">Die App </w:t>
      </w:r>
      <w:proofErr w:type="spellStart"/>
      <w:r w:rsidRPr="0080695E">
        <w:rPr>
          <w:i/>
        </w:rPr>
        <w:t>Garbage</w:t>
      </w:r>
      <w:proofErr w:type="spellEnd"/>
      <w:r w:rsidRPr="0080695E">
        <w:rPr>
          <w:i/>
        </w:rPr>
        <w:t xml:space="preserve"> </w:t>
      </w:r>
      <w:proofErr w:type="spellStart"/>
      <w:r w:rsidRPr="0080695E">
        <w:rPr>
          <w:i/>
        </w:rPr>
        <w:t>Collectors</w:t>
      </w:r>
      <w:proofErr w:type="spellEnd"/>
      <w:r>
        <w:t xml:space="preserve"> soll dem Nutzer eine gezielte und intuitive Suche nach Entsorgungsterminen für beliebige Adresse in Regensburg anbieten. </w:t>
      </w:r>
      <w:r w:rsidR="00102F09">
        <w:t xml:space="preserve">Die Anwendung soll die aktuellen Termine jederzeit zugänglich machen und in sinnvoller und übersichtlicher Darstellung präsentieren. </w:t>
      </w:r>
      <w:r w:rsidR="00687B88">
        <w:t xml:space="preserve">Dabei soll es dem Benutzer möglich sein, die Abholdaten für die </w:t>
      </w:r>
      <w:r w:rsidR="006A47AC">
        <w:t>verschiedenen</w:t>
      </w:r>
      <w:r w:rsidR="00687B88">
        <w:t xml:space="preserve"> </w:t>
      </w:r>
      <w:r w:rsidR="006A47AC">
        <w:t>Abfallarten zu unterscheiden</w:t>
      </w:r>
      <w:r w:rsidR="00DC7037">
        <w:t>. Eine</w:t>
      </w:r>
      <w:r w:rsidR="003F301F">
        <w:t xml:space="preserve"> ausgewählte Straße</w:t>
      </w:r>
      <w:r w:rsidR="00DC7037">
        <w:t xml:space="preserve"> </w:t>
      </w:r>
      <w:r w:rsidR="003F301F">
        <w:t>kann</w:t>
      </w:r>
      <w:r w:rsidR="00DC7037">
        <w:t xml:space="preserve"> als Favoriten markiert werden. Der nächste Entsorgungstermin für diese Stra</w:t>
      </w:r>
      <w:r w:rsidR="003F301F">
        <w:t>ße wird beim Start der Anwendung deutlich dargestellt.</w:t>
      </w:r>
    </w:p>
    <w:p w14:paraId="7DE712EE" w14:textId="77777777" w:rsidR="003F301F" w:rsidRDefault="003F301F" w:rsidP="00FD0B25">
      <w:pPr>
        <w:pStyle w:val="Folgeabsatz"/>
        <w:ind w:firstLine="0"/>
      </w:pPr>
      <w:r>
        <w:t>[...]</w:t>
      </w:r>
    </w:p>
    <w:p w14:paraId="24CE242E" w14:textId="77777777" w:rsidR="00687B88" w:rsidRDefault="00687B88" w:rsidP="00FD0B25">
      <w:pPr>
        <w:pStyle w:val="Folgeabsatz"/>
        <w:ind w:firstLine="0"/>
      </w:pPr>
    </w:p>
    <w:p w14:paraId="134ECBF6" w14:textId="77777777" w:rsidR="00687B88" w:rsidRDefault="00687B88" w:rsidP="00FD0B25">
      <w:pPr>
        <w:pStyle w:val="Folgeabsatz"/>
        <w:ind w:firstLine="0"/>
      </w:pPr>
    </w:p>
    <w:p w14:paraId="50F34846" w14:textId="77777777" w:rsidR="00687B88" w:rsidRDefault="00687B88" w:rsidP="00FD0B25">
      <w:pPr>
        <w:pStyle w:val="Folgeabsatz"/>
        <w:ind w:firstLine="0"/>
      </w:pPr>
    </w:p>
    <w:p w14:paraId="20289034" w14:textId="77777777" w:rsidR="00687B88" w:rsidRDefault="00687B88" w:rsidP="00FD0B25">
      <w:pPr>
        <w:pStyle w:val="Folgeabsatz"/>
        <w:ind w:firstLine="0"/>
      </w:pPr>
    </w:p>
    <w:p w14:paraId="4F30EE83" w14:textId="77777777" w:rsidR="00687B88" w:rsidRPr="00B23489" w:rsidRDefault="00687B88" w:rsidP="00FD0B25">
      <w:pPr>
        <w:pStyle w:val="Folgeabsatz"/>
        <w:ind w:firstLine="0"/>
      </w:pPr>
    </w:p>
    <w:p w14:paraId="233AE657" w14:textId="77777777" w:rsidR="00E852D6" w:rsidRDefault="00E852D6" w:rsidP="00137A79">
      <w:pPr>
        <w:pStyle w:val="Beschreibung"/>
      </w:pPr>
    </w:p>
    <w:p w14:paraId="25A36DC6" w14:textId="77777777" w:rsidR="00137A79" w:rsidRPr="00137A79" w:rsidRDefault="00137A79" w:rsidP="00137A79"/>
    <w:p w14:paraId="09B71A6D" w14:textId="77777777" w:rsidR="0030393C" w:rsidRDefault="0030393C" w:rsidP="002F069B">
      <w:pPr>
        <w:pStyle w:val="Heading1"/>
      </w:pPr>
      <w:bookmarkStart w:id="5" w:name="_Toc269485365"/>
      <w:r>
        <w:lastRenderedPageBreak/>
        <w:t>Design &amp; Implementierung</w:t>
      </w:r>
      <w:bookmarkEnd w:id="5"/>
    </w:p>
    <w:p w14:paraId="507D84BD" w14:textId="77777777" w:rsidR="00137A79" w:rsidRDefault="009C1925" w:rsidP="00137A79">
      <w:pPr>
        <w:pStyle w:val="Beschreibung"/>
      </w:pPr>
      <w:r>
        <w:t>In diesem Kapitel sollen Sie die grundsätzlichen Konzepte der Designphase und Ihr Vorgehen währen</w:t>
      </w:r>
      <w:r w:rsidR="00BE3E8E">
        <w:t>d</w:t>
      </w:r>
      <w:r>
        <w:t xml:space="preserve"> der Implementierung der Anwendung darlegen</w:t>
      </w:r>
      <w:r w:rsidR="00137A79">
        <w:t>.</w:t>
      </w:r>
      <w:r>
        <w:t xml:space="preserve"> Beschreiben Sie dazu die Architektur, die Sie sich für die Anwendung </w:t>
      </w:r>
      <w:r w:rsidR="009E2B24">
        <w:t xml:space="preserve">überlegt haben und dokumentieren Sie, wie Sie bezüglich der Implementierung der verschiedenen Funktionen vorgegangen sind. Dem Leser sollte deutlich werden, </w:t>
      </w:r>
      <w:r w:rsidR="00C10BD2">
        <w:t xml:space="preserve">welche Komponenten und Module Sie für die Anwendung geplant haben und wie Sie bei deren Umsetzung vorgegangen sind. </w:t>
      </w:r>
      <w:r w:rsidR="00CD0166">
        <w:t xml:space="preserve">Beschreiben Sie dazu, aus welchen </w:t>
      </w:r>
      <w:proofErr w:type="spellStart"/>
      <w:r w:rsidR="00CD0166">
        <w:t>Activities</w:t>
      </w:r>
      <w:proofErr w:type="spellEnd"/>
      <w:r w:rsidR="00CD0166">
        <w:t xml:space="preserve"> bzw. Ansichten Ihre Anwendung besteht, welche Aufgabe diese einzelnen Komponenten haben und wie die Kommunikation bzw. Interaktion zwischen diesen Bestandteilen aussieht. </w:t>
      </w:r>
      <w:r w:rsidR="00BD6885">
        <w:t xml:space="preserve">Erwähnen Sie dabei auch mögliche – externe – Datenquellen und deren </w:t>
      </w:r>
      <w:r w:rsidR="00FC5559">
        <w:t xml:space="preserve">Anbindung. Beschreiben Sie die wichtigsten Klassen </w:t>
      </w:r>
      <w:r w:rsidR="00BB6EFE">
        <w:t>die Sie für die Implementierung der verschiedenen Funktionalitäten eingesetzt bzw. geschrieben haben</w:t>
      </w:r>
      <w:r w:rsidR="00BD6885">
        <w:t xml:space="preserve"> </w:t>
      </w:r>
      <w:r w:rsidR="00137A79">
        <w:tab/>
      </w:r>
      <w:r w:rsidR="00BB6EFE">
        <w:t xml:space="preserve">und erwähnen Sie mögliche Probleme und Lösungsansätze. </w:t>
      </w:r>
      <w:r w:rsidR="00F6643E">
        <w:t>Beschreibend und begründen Sie kurz, in welchen Reihenfolge die verschiedenen Komponenten der Anwendung umgesetzt wurden.</w:t>
      </w:r>
    </w:p>
    <w:p w14:paraId="7A5A28E3" w14:textId="77777777" w:rsidR="00C248A0" w:rsidRDefault="00C248A0" w:rsidP="00137A79">
      <w:pPr>
        <w:pStyle w:val="Beschreibung"/>
      </w:pPr>
    </w:p>
    <w:p w14:paraId="6FDF91AF" w14:textId="77777777" w:rsidR="00C248A0" w:rsidRDefault="003B2B2F" w:rsidP="00C248A0">
      <w:r>
        <w:t xml:space="preserve">Die Anwendung besteht aus drei </w:t>
      </w:r>
      <w:proofErr w:type="spellStart"/>
      <w:r>
        <w:t>Activities</w:t>
      </w:r>
      <w:proofErr w:type="spellEnd"/>
      <w:r>
        <w:t>. Eine Übersichtsdarstellung (</w:t>
      </w:r>
      <w:proofErr w:type="spellStart"/>
      <w:r w:rsidRPr="00274AF2">
        <w:rPr>
          <w:rFonts w:ascii="Monaco" w:hAnsi="Monaco"/>
          <w:sz w:val="20"/>
        </w:rPr>
        <w:t>OverviewActivity</w:t>
      </w:r>
      <w:proofErr w:type="spellEnd"/>
      <w:r>
        <w:t xml:space="preserve">) dient als Einstiegspunkt </w:t>
      </w:r>
      <w:r w:rsidR="008546B9">
        <w:t xml:space="preserve">der App und stellt den nächsten Entsorgungstermin für die als Favorit markierte Straße dar. Durch einen Wisch über den Bildschirm wechselt der Nutzer zu eine weitere </w:t>
      </w:r>
      <w:proofErr w:type="spellStart"/>
      <w:r w:rsidR="008546B9">
        <w:t>Activity</w:t>
      </w:r>
      <w:proofErr w:type="spellEnd"/>
      <w:r w:rsidR="008546B9">
        <w:t xml:space="preserve"> (</w:t>
      </w:r>
      <w:proofErr w:type="spellStart"/>
      <w:r w:rsidR="008546B9" w:rsidRPr="00116A9F">
        <w:rPr>
          <w:rFonts w:ascii="Monaco" w:hAnsi="Monaco"/>
          <w:sz w:val="20"/>
        </w:rPr>
        <w:t>StreetListActivity</w:t>
      </w:r>
      <w:proofErr w:type="spellEnd"/>
      <w:r w:rsidR="008546B9">
        <w:t xml:space="preserve">), die die Suche nach </w:t>
      </w:r>
      <w:r w:rsidR="00D022F9">
        <w:t xml:space="preserve">verschiedenen </w:t>
      </w:r>
      <w:r w:rsidR="009717DC">
        <w:t xml:space="preserve">Straßen erlaubt. Die angezeigt List enthält – alphabetisch sortiert – alle verfügbaren Straßen. Über ein einblendbares </w:t>
      </w:r>
      <w:r w:rsidR="002070F9">
        <w:t>Suchinterface kann gezielt nach einem Straßennamen gesucht werden. Die angez</w:t>
      </w:r>
      <w:r w:rsidR="00760AB3">
        <w:t>eigt Liste wird dabei – automatisch – in Abhängigkeit der jeweiligen Nutzereingabe gefiltert. Durch den Klick auf einen Listeneintrag gelangt der Nutzer zu einer Detailansicht der ausgewählten Straße (</w:t>
      </w:r>
      <w:proofErr w:type="spellStart"/>
      <w:r w:rsidR="00760AB3" w:rsidRPr="00274AF2">
        <w:rPr>
          <w:rFonts w:ascii="Monaco" w:hAnsi="Monaco"/>
          <w:sz w:val="20"/>
        </w:rPr>
        <w:t>StreetDetailActivity</w:t>
      </w:r>
      <w:proofErr w:type="spellEnd"/>
      <w:r w:rsidR="00086AC9">
        <w:t xml:space="preserve">), die die Entsorgungstermine für die jeweilige Straße enthält. Diese Termine sind aufsteigend sortiert und in einer Liste angeordnet. Jedes Item der List enthält den entsprechenden </w:t>
      </w:r>
      <w:r w:rsidR="000C0933">
        <w:t>Termin sowie die Art des Abfalls (Restmüll, Papier, ...). Über ein Icon der Actionbar kann die aktuell angezeigt Straße als Favorit gesetzt werden.  [...]</w:t>
      </w:r>
    </w:p>
    <w:p w14:paraId="6EE4E547" w14:textId="77777777" w:rsidR="000C0933" w:rsidRDefault="000C0933" w:rsidP="000C0933">
      <w:pPr>
        <w:pStyle w:val="Folgeabsatz"/>
        <w:ind w:firstLine="0"/>
      </w:pPr>
    </w:p>
    <w:p w14:paraId="5E3CB4A0" w14:textId="77777777" w:rsidR="000C0933" w:rsidRDefault="002176B7" w:rsidP="000C0933">
      <w:pPr>
        <w:pStyle w:val="Folgeabsatz"/>
        <w:ind w:firstLine="0"/>
      </w:pPr>
      <w:r>
        <w:t xml:space="preserve">Neben den sichtbaren Komponenten </w:t>
      </w:r>
      <w:r w:rsidR="006F09DC">
        <w:t>verfügt die Anwendung über eine Reihe von Modulen, die zur Beschaffung der nötigen Daten eingesetzt werden. Eine zentrale Kontroller-Einheit (</w:t>
      </w:r>
      <w:proofErr w:type="spellStart"/>
      <w:r w:rsidR="006F09DC" w:rsidRPr="00274AF2">
        <w:rPr>
          <w:rFonts w:ascii="Monaco" w:hAnsi="Monaco"/>
          <w:sz w:val="20"/>
        </w:rPr>
        <w:t>DataController</w:t>
      </w:r>
      <w:proofErr w:type="spellEnd"/>
      <w:r w:rsidR="006F09DC">
        <w:t xml:space="preserve">) kapselt dabei den Zugriff auf die </w:t>
      </w:r>
      <w:proofErr w:type="spellStart"/>
      <w:r w:rsidR="00B64E96">
        <w:t>Entsorgungsgtermine</w:t>
      </w:r>
      <w:proofErr w:type="spellEnd"/>
      <w:r w:rsidR="00B64E96">
        <w:t xml:space="preserve"> und sorgt für deren Aktualisierung. Andere Komponenten können über ein </w:t>
      </w:r>
      <w:proofErr w:type="spellStart"/>
      <w:r w:rsidR="00B64E96">
        <w:t>Listener</w:t>
      </w:r>
      <w:proofErr w:type="spellEnd"/>
      <w:r w:rsidR="00B64E96">
        <w:t>-Pattern an diesen Kontroller</w:t>
      </w:r>
      <w:r w:rsidR="00AF735F">
        <w:t xml:space="preserve"> angebunden werden. Der Kontroller baut die </w:t>
      </w:r>
      <w:r w:rsidR="00AF735F">
        <w:lastRenderedPageBreak/>
        <w:t xml:space="preserve">Verbindung mit den nötigen Internetseiten auf und verarbeitet die angeforderten Webseiten mit den Entsorgungsterminen. </w:t>
      </w:r>
      <w:r w:rsidR="004E1E54">
        <w:t xml:space="preserve">Die </w:t>
      </w:r>
      <w:proofErr w:type="spellStart"/>
      <w:r w:rsidR="004E1E54">
        <w:t>ge</w:t>
      </w:r>
      <w:proofErr w:type="spellEnd"/>
      <w:r w:rsidR="004E1E54">
        <w:t>-</w:t>
      </w:r>
      <w:r w:rsidR="004E1E54" w:rsidRPr="004E1E54">
        <w:rPr>
          <w:i/>
        </w:rPr>
        <w:t>parsten</w:t>
      </w:r>
      <w:r w:rsidR="004E1E54">
        <w:t xml:space="preserve"> Inhalte werden in JAVA-Objekte überführt und über die </w:t>
      </w:r>
      <w:proofErr w:type="spellStart"/>
      <w:r w:rsidR="004E1E54">
        <w:t>Listener</w:t>
      </w:r>
      <w:proofErr w:type="spellEnd"/>
      <w:r w:rsidR="004E1E54">
        <w:t>-Schnittstelle zur weiteren Verwendung innerhalb der Anwendung bereit gestellt.</w:t>
      </w:r>
      <w:r w:rsidR="0039710C">
        <w:t xml:space="preserve"> [...]</w:t>
      </w:r>
    </w:p>
    <w:p w14:paraId="59EA4440" w14:textId="77777777" w:rsidR="0039710C" w:rsidRDefault="00513524" w:rsidP="0039710C">
      <w:pPr>
        <w:pStyle w:val="Heading2"/>
      </w:pPr>
      <w:bookmarkStart w:id="6" w:name="_Toc269485366"/>
      <w:r>
        <w:t xml:space="preserve">User </w:t>
      </w:r>
      <w:r w:rsidR="0039710C">
        <w:t>Interface</w:t>
      </w:r>
      <w:bookmarkEnd w:id="6"/>
    </w:p>
    <w:p w14:paraId="0B493B32" w14:textId="77777777" w:rsidR="00A31E67" w:rsidRDefault="00F40D05" w:rsidP="00A31E67">
      <w:pPr>
        <w:pStyle w:val="Beschreibung"/>
      </w:pPr>
      <w:r>
        <w:rPr>
          <w:noProof/>
          <w:lang w:val="en-US" w:eastAsia="en-US"/>
        </w:rPr>
        <w:drawing>
          <wp:anchor distT="0" distB="0" distL="114300" distR="114300" simplePos="0" relativeHeight="251658240" behindDoc="0" locked="0" layoutInCell="1" allowOverlap="1" wp14:anchorId="5770FA6B" wp14:editId="2443C8CB">
            <wp:simplePos x="0" y="0"/>
            <wp:positionH relativeFrom="margin">
              <wp:align>center</wp:align>
            </wp:positionH>
            <wp:positionV relativeFrom="margin">
              <wp:posOffset>2286000</wp:posOffset>
            </wp:positionV>
            <wp:extent cx="2341880" cy="4163060"/>
            <wp:effectExtent l="0" t="0" r="0" b="254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4-08-12-172502.png"/>
                    <pic:cNvPicPr/>
                  </pic:nvPicPr>
                  <pic:blipFill>
                    <a:blip r:embed="rId11">
                      <a:extLst>
                        <a:ext uri="{28A0092B-C50C-407E-A947-70E740481C1C}">
                          <a14:useLocalDpi xmlns:a14="http://schemas.microsoft.com/office/drawing/2010/main" val="0"/>
                        </a:ext>
                      </a:extLst>
                    </a:blip>
                    <a:stretch>
                      <a:fillRect/>
                    </a:stretch>
                  </pic:blipFill>
                  <pic:spPr>
                    <a:xfrm>
                      <a:off x="0" y="0"/>
                      <a:ext cx="2341880" cy="4163060"/>
                    </a:xfrm>
                    <a:prstGeom prst="rect">
                      <a:avLst/>
                    </a:prstGeom>
                  </pic:spPr>
                </pic:pic>
              </a:graphicData>
            </a:graphic>
          </wp:anchor>
        </w:drawing>
      </w:r>
      <w:r w:rsidR="00A31E67">
        <w:t xml:space="preserve">Beschreiben Sie an dieser – oder einer anderen sinnvollen </w:t>
      </w:r>
      <w:r w:rsidR="0025729E">
        <w:t xml:space="preserve">– </w:t>
      </w:r>
      <w:r w:rsidR="00A31E67">
        <w:t>Stelle</w:t>
      </w:r>
      <w:r w:rsidR="0025729E">
        <w:t xml:space="preserve"> </w:t>
      </w:r>
      <w:r w:rsidR="00A31E67">
        <w:t xml:space="preserve">den Aufbau </w:t>
      </w:r>
      <w:r w:rsidR="0025729E">
        <w:t>des</w:t>
      </w:r>
      <w:r w:rsidR="00513524">
        <w:t xml:space="preserve"> User </w:t>
      </w:r>
      <w:r w:rsidR="00A31E67">
        <w:t xml:space="preserve">Interfaces. Aus welchen Komponenten (Views) bestehen die einzelnen </w:t>
      </w:r>
      <w:proofErr w:type="spellStart"/>
      <w:r w:rsidR="00A31E67">
        <w:t>Activities</w:t>
      </w:r>
      <w:proofErr w:type="spellEnd"/>
      <w:r w:rsidR="00A31E67">
        <w:t xml:space="preserve"> und wie kann der Benutzer mit Ihnen </w:t>
      </w:r>
      <w:r w:rsidR="00E07624">
        <w:t>interagieren?</w:t>
      </w:r>
      <w:r w:rsidR="00A31E67">
        <w:t xml:space="preserve"> </w:t>
      </w:r>
    </w:p>
    <w:p w14:paraId="1370AEE1" w14:textId="77777777" w:rsidR="00AD2547" w:rsidRDefault="00AD2547" w:rsidP="00AD2547">
      <w:pPr>
        <w:pStyle w:val="Beschreibung"/>
        <w:keepNext/>
      </w:pPr>
    </w:p>
    <w:p w14:paraId="64F1ACAD" w14:textId="77777777" w:rsidR="006167B6" w:rsidRPr="00A31E67" w:rsidRDefault="00AD2547" w:rsidP="00F40D05">
      <w:pPr>
        <w:pStyle w:val="Caption"/>
      </w:pPr>
      <w:bookmarkStart w:id="7" w:name="_Toc269484035"/>
      <w:r>
        <w:t xml:space="preserve">Abbildung </w:t>
      </w:r>
      <w:r w:rsidR="00944119">
        <w:fldChar w:fldCharType="begin"/>
      </w:r>
      <w:r w:rsidR="00944119">
        <w:instrText xml:space="preserve"> SEQ Abbildung \* ARABIC </w:instrText>
      </w:r>
      <w:r w:rsidR="00944119">
        <w:fldChar w:fldCharType="separate"/>
      </w:r>
      <w:r w:rsidR="001B3F1F">
        <w:rPr>
          <w:noProof/>
        </w:rPr>
        <w:t>1</w:t>
      </w:r>
      <w:r w:rsidR="00944119">
        <w:rPr>
          <w:noProof/>
        </w:rPr>
        <w:fldChar w:fldCharType="end"/>
      </w:r>
      <w:r>
        <w:t>: Startbildschirm der Anwendung</w:t>
      </w:r>
      <w:bookmarkEnd w:id="7"/>
    </w:p>
    <w:p w14:paraId="267A58DE" w14:textId="77777777" w:rsidR="0039710C" w:rsidRDefault="0039710C" w:rsidP="0039710C">
      <w:pPr>
        <w:pStyle w:val="Heading2"/>
      </w:pPr>
      <w:bookmarkStart w:id="8" w:name="_Toc269485367"/>
      <w:r>
        <w:t>Implementierung</w:t>
      </w:r>
      <w:bookmarkEnd w:id="8"/>
    </w:p>
    <w:p w14:paraId="3EB00554" w14:textId="77777777" w:rsidR="007F2C1C" w:rsidRDefault="00743B05" w:rsidP="00D66970">
      <w:r>
        <w:t xml:space="preserve">Die wesentliche Aufgabe der Anwendung besteht in der Bereitstellung der Entsorgungsdaten. </w:t>
      </w:r>
      <w:r w:rsidR="00CE3C4F">
        <w:t>Initial</w:t>
      </w:r>
      <w:r>
        <w:t xml:space="preserve"> wurde daher die Verarbeitung bzw. die Beschaffung dieser Daten </w:t>
      </w:r>
      <w:r w:rsidR="004466F8">
        <w:t xml:space="preserve">getestet und implementiert. </w:t>
      </w:r>
    </w:p>
    <w:p w14:paraId="01C948B4" w14:textId="77777777" w:rsidR="007F2C1C" w:rsidRDefault="004466F8" w:rsidP="00D66970">
      <w:r>
        <w:t xml:space="preserve">Die </w:t>
      </w:r>
      <w:r w:rsidR="007F2C1C">
        <w:t xml:space="preserve"> nötigen </w:t>
      </w:r>
      <w:r>
        <w:t xml:space="preserve">Daten konnten auf der Website der Firma Meindl </w:t>
      </w:r>
      <w:r w:rsidR="00867E7E">
        <w:t>identifiziert</w:t>
      </w:r>
      <w:r w:rsidR="00F349A0">
        <w:t xml:space="preserve"> werden. Im W</w:t>
      </w:r>
      <w:r>
        <w:t xml:space="preserve">esentlichen finden sich die nötigen Angaben auf zwei Unterseiten </w:t>
      </w:r>
      <w:r w:rsidR="00506F9C">
        <w:t>des Internetauf</w:t>
      </w:r>
      <w:r w:rsidR="00506F9C">
        <w:lastRenderedPageBreak/>
        <w:t>tritts. Eine Liste</w:t>
      </w:r>
      <w:r w:rsidR="00506F9C">
        <w:rPr>
          <w:rStyle w:val="FootnoteReference"/>
        </w:rPr>
        <w:footnoteReference w:id="3"/>
      </w:r>
      <w:r w:rsidR="00506F9C">
        <w:t xml:space="preserve"> enthält alle Straßennamen, die von dem Entsorgungsbetrieb </w:t>
      </w:r>
      <w:r w:rsidR="00742AE3">
        <w:t>angefahren werden. Der HTML-Code dieser Seite beinhaltet für jede Straße einen Link zu einer Detailansicht</w:t>
      </w:r>
      <w:r w:rsidR="00742AE3">
        <w:rPr>
          <w:rStyle w:val="FootnoteReference"/>
        </w:rPr>
        <w:footnoteReference w:id="4"/>
      </w:r>
      <w:r w:rsidR="00742AE3">
        <w:t xml:space="preserve">, auf der die eigentlichen </w:t>
      </w:r>
      <w:r w:rsidR="00F349A0">
        <w:t xml:space="preserve">Entsorgungsdaten aufgeführt werden. In einem ersten Schritt wurde die Übersichtseite </w:t>
      </w:r>
      <w:r w:rsidR="008714D5">
        <w:t xml:space="preserve">(Straßenliste) bzw. der HTML-Code dieser Seite geladen. Dazu wurde die </w:t>
      </w:r>
      <w:r w:rsidR="008416CE">
        <w:t>entsprechende URL über einen HTTP-Request (über den HTTP</w:t>
      </w:r>
      <w:r w:rsidR="00DD5A7F">
        <w:t>-</w:t>
      </w:r>
      <w:r w:rsidR="008416CE">
        <w:t xml:space="preserve">Client des Apache-Pakets) aufgerufen. Der </w:t>
      </w:r>
      <w:r w:rsidR="00DD5A7F">
        <w:t xml:space="preserve">zurückgegebene HTML-Code der Website konnte anschließend durch die Verwendung der </w:t>
      </w:r>
      <w:proofErr w:type="spellStart"/>
      <w:r w:rsidR="00DD5A7F">
        <w:t>jsoup</w:t>
      </w:r>
      <w:proofErr w:type="spellEnd"/>
      <w:r w:rsidR="00DD5A7F">
        <w:t xml:space="preserve">-Bibliothek weiter verwendet werden. </w:t>
      </w:r>
      <w:r w:rsidR="008830A8">
        <w:t xml:space="preserve">Eine </w:t>
      </w:r>
      <w:r w:rsidR="003E49B8">
        <w:t xml:space="preserve">vorherige </w:t>
      </w:r>
      <w:r w:rsidR="008830A8">
        <w:t xml:space="preserve">Analyse der HTML-Struktur zeigte, das die Liste der Straßennamen bzw. deren einzelne Bestandteile über verschiedene CSS-Klassen identifiziert werden </w:t>
      </w:r>
      <w:r w:rsidR="003F76DE">
        <w:t>können</w:t>
      </w:r>
      <w:r w:rsidR="008830A8">
        <w:t xml:space="preserve">. </w:t>
      </w:r>
      <w:r w:rsidR="00173E3D">
        <w:t>Ein entsprechend</w:t>
      </w:r>
      <w:r w:rsidR="003F76DE">
        <w:t xml:space="preserve"> implementierter</w:t>
      </w:r>
      <w:r w:rsidR="00173E3D">
        <w:t xml:space="preserve"> Parser konnte über die einzelnen Straßen iterieren und die wesentlichen Bestandteile </w:t>
      </w:r>
      <w:r w:rsidR="00782224">
        <w:t>herausfiltern. Der Straßenname, die Postleitzahl so</w:t>
      </w:r>
      <w:r w:rsidR="00A8458B">
        <w:t>wie eine eindeutige ID</w:t>
      </w:r>
      <w:r w:rsidR="00782224">
        <w:t xml:space="preserve"> – vergeben durch die Website </w:t>
      </w:r>
      <w:r w:rsidR="006E0BA9">
        <w:t>– wurden in eine eigene JAVA-Repräsentation (</w:t>
      </w:r>
      <w:r w:rsidR="006E0BA9" w:rsidRPr="00274AF2">
        <w:rPr>
          <w:rFonts w:ascii="Monaco" w:hAnsi="Monaco"/>
          <w:sz w:val="20"/>
        </w:rPr>
        <w:t>Street</w:t>
      </w:r>
      <w:r w:rsidR="006E0BA9">
        <w:t xml:space="preserve">-Klasse) überführt. Der Link zu der detaillierten Auflistung der Entsorgungstermine ist für alle Straßen </w:t>
      </w:r>
      <w:r w:rsidR="00782224">
        <w:t xml:space="preserve"> </w:t>
      </w:r>
      <w:r w:rsidR="006E0BA9">
        <w:t xml:space="preserve">gleich und unterscheidet sich nur durch die gespeicherte ID. </w:t>
      </w:r>
      <w:r w:rsidR="00AB7B4A">
        <w:t xml:space="preserve">Als Ergebnis dieses ersten Schrittes konnte  eine Liste alle Regensburg Straßen  - in Form von JAVA-Objekten – erstellt werden, für die Entsorgungsdaten </w:t>
      </w:r>
      <w:r w:rsidR="007F2C1C">
        <w:t xml:space="preserve">vorliegen. [...] </w:t>
      </w:r>
    </w:p>
    <w:p w14:paraId="21F6C50F" w14:textId="77777777" w:rsidR="00D66970" w:rsidRDefault="007F2C1C" w:rsidP="00D66970">
      <w:r>
        <w:t>In einem weiter</w:t>
      </w:r>
      <w:r w:rsidR="00D7643A">
        <w:t>e</w:t>
      </w:r>
      <w:r>
        <w:t>n Schri</w:t>
      </w:r>
      <w:r w:rsidR="00D7643A">
        <w:t xml:space="preserve">tt wurde die Detailansicht der jeweiligen Straßen verarbeitet. </w:t>
      </w:r>
      <w:r w:rsidR="00866EF6">
        <w:t>Über die bekannte URL –</w:t>
      </w:r>
      <w:r w:rsidR="00921883">
        <w:t xml:space="preserve"> mit ergänzter</w:t>
      </w:r>
      <w:r w:rsidR="00866EF6">
        <w:t xml:space="preserve">, individueller Straßen-ID – wurde der HTML-Code bezogen und durch Einsatz der </w:t>
      </w:r>
      <w:proofErr w:type="spellStart"/>
      <w:r w:rsidR="00866EF6">
        <w:t>jsoup</w:t>
      </w:r>
      <w:proofErr w:type="spellEnd"/>
      <w:r w:rsidR="00866EF6">
        <w:t xml:space="preserve">-Bibliothek verarbeitet. </w:t>
      </w:r>
      <w:r w:rsidR="004A4296">
        <w:t>[...]</w:t>
      </w:r>
    </w:p>
    <w:p w14:paraId="12F2959D" w14:textId="77777777" w:rsidR="00762B32" w:rsidRDefault="00762B32" w:rsidP="004A4296">
      <w:pPr>
        <w:pStyle w:val="Folgeabsatz"/>
        <w:ind w:firstLine="0"/>
      </w:pPr>
    </w:p>
    <w:p w14:paraId="7F62653F" w14:textId="77777777" w:rsidR="004A4296" w:rsidRDefault="004A4296" w:rsidP="004A4296">
      <w:pPr>
        <w:pStyle w:val="Folgeabsatz"/>
        <w:ind w:firstLine="0"/>
      </w:pPr>
      <w:r>
        <w:t xml:space="preserve">Nach erfolgreichem Test der Datenanbindung wurde die erarbeitet Funktionalität in wiederverwendbarem, integrierbarem Code umgesetzt. Zentrale Komponenten dazu </w:t>
      </w:r>
      <w:r w:rsidR="002A22BE">
        <w:t xml:space="preserve">ist der </w:t>
      </w:r>
      <w:proofErr w:type="spellStart"/>
      <w:r w:rsidR="002A22BE" w:rsidRPr="00274AF2">
        <w:rPr>
          <w:rFonts w:ascii="Monaco" w:hAnsi="Monaco"/>
          <w:sz w:val="20"/>
        </w:rPr>
        <w:t>DataController</w:t>
      </w:r>
      <w:proofErr w:type="spellEnd"/>
      <w:r w:rsidR="002A22BE">
        <w:t xml:space="preserve">, der den Aufruf und die Verarbeitung der verschiedenen Webseiten steuert und die erstellen </w:t>
      </w:r>
      <w:r w:rsidR="00A46AB1">
        <w:t xml:space="preserve">Datensätze (Straßen und jeweilige Entsorgungsdaten) </w:t>
      </w:r>
      <w:r w:rsidR="00180292">
        <w:t xml:space="preserve">über ein Interface bereitstellt. Andere Komponenten können den Kontroller instanziieren; über den Konstruktor wird dabei eine Referenz auf einen </w:t>
      </w:r>
      <w:proofErr w:type="spellStart"/>
      <w:r w:rsidR="00180292" w:rsidRPr="00274AF2">
        <w:rPr>
          <w:rFonts w:ascii="Monaco" w:hAnsi="Monaco"/>
          <w:sz w:val="20"/>
        </w:rPr>
        <w:t>OnDataChangedListener</w:t>
      </w:r>
      <w:proofErr w:type="spellEnd"/>
      <w:r w:rsidR="00180292" w:rsidRPr="00274AF2">
        <w:rPr>
          <w:sz w:val="20"/>
        </w:rPr>
        <w:t xml:space="preserve"> </w:t>
      </w:r>
      <w:r w:rsidR="001544AE">
        <w:t xml:space="preserve">(Interface) </w:t>
      </w:r>
      <w:r w:rsidR="00180292">
        <w:t xml:space="preserve">übergeben. </w:t>
      </w:r>
      <w:r w:rsidR="003B06B8">
        <w:t>Über öffentliche Methoden des Kontrollers kann die Aktualisierung der Straßen-Liste (</w:t>
      </w:r>
      <w:r w:rsidR="00274AF2">
        <w:rPr>
          <w:rFonts w:ascii="Monaco" w:hAnsi="Monaco"/>
          <w:sz w:val="20"/>
        </w:rPr>
        <w:t>update()</w:t>
      </w:r>
      <w:r w:rsidR="00274AF2">
        <w:t>) s</w:t>
      </w:r>
      <w:r w:rsidR="004437D1">
        <w:t>owie die Beschaffung von Entsorgungsterminen für eine bestimmte Straße (</w:t>
      </w:r>
      <w:proofErr w:type="spellStart"/>
      <w:r w:rsidR="004437D1" w:rsidRPr="00274AF2">
        <w:rPr>
          <w:rFonts w:ascii="Monaco" w:hAnsi="Monaco"/>
          <w:sz w:val="20"/>
        </w:rPr>
        <w:t>fetchGarbageDaysFor</w:t>
      </w:r>
      <w:proofErr w:type="spellEnd"/>
      <w:r w:rsidR="004437D1" w:rsidRPr="00274AF2">
        <w:rPr>
          <w:rFonts w:ascii="Monaco" w:hAnsi="Monaco"/>
          <w:sz w:val="20"/>
        </w:rPr>
        <w:t xml:space="preserve"> Street(Street </w:t>
      </w:r>
      <w:proofErr w:type="spellStart"/>
      <w:r w:rsidR="004437D1" w:rsidRPr="00274AF2">
        <w:rPr>
          <w:rFonts w:ascii="Monaco" w:hAnsi="Monaco"/>
          <w:sz w:val="20"/>
        </w:rPr>
        <w:lastRenderedPageBreak/>
        <w:t>street</w:t>
      </w:r>
      <w:proofErr w:type="spellEnd"/>
      <w:r w:rsidR="004437D1" w:rsidRPr="00274AF2">
        <w:rPr>
          <w:rFonts w:ascii="Monaco" w:hAnsi="Monaco"/>
          <w:sz w:val="20"/>
        </w:rPr>
        <w:t>)</w:t>
      </w:r>
      <w:r w:rsidR="004437D1">
        <w:t xml:space="preserve">) ausgelöst werden. </w:t>
      </w:r>
      <w:r w:rsidR="002E353C">
        <w:t>De</w:t>
      </w:r>
      <w:r w:rsidR="004437D1">
        <w:t xml:space="preserve">r </w:t>
      </w:r>
      <w:proofErr w:type="spellStart"/>
      <w:r w:rsidR="004437D1">
        <w:t>Listener</w:t>
      </w:r>
      <w:proofErr w:type="spellEnd"/>
      <w:r w:rsidR="004437D1">
        <w:t xml:space="preserve"> wird vom Kontroller benachrichtigt, wenn eine Aktualisierung der Datensätze erfolgreich war. Über die entsprechenden Methoden des Interfaces werden Listen an verfügbaren Str</w:t>
      </w:r>
      <w:r w:rsidR="00F6044A">
        <w:t>aßen (</w:t>
      </w:r>
      <w:r w:rsidR="00F6044A" w:rsidRPr="00274AF2">
        <w:rPr>
          <w:rFonts w:ascii="Monaco" w:hAnsi="Monaco"/>
          <w:sz w:val="20"/>
        </w:rPr>
        <w:t>Street</w:t>
      </w:r>
      <w:r w:rsidR="00F6044A">
        <w:t xml:space="preserve">) </w:t>
      </w:r>
      <w:r w:rsidR="004437D1">
        <w:t>bzw. Entsorgungstermine (</w:t>
      </w:r>
      <w:proofErr w:type="spellStart"/>
      <w:r w:rsidR="004437D1" w:rsidRPr="00274AF2">
        <w:rPr>
          <w:rFonts w:ascii="Monaco" w:hAnsi="Monaco"/>
          <w:sz w:val="20"/>
        </w:rPr>
        <w:t>GarbageDay</w:t>
      </w:r>
      <w:proofErr w:type="spellEnd"/>
      <w:r w:rsidR="004437D1">
        <w:t>) übermittelt.</w:t>
      </w:r>
      <w:r w:rsidR="00762B32">
        <w:t xml:space="preserve"> [...]</w:t>
      </w:r>
    </w:p>
    <w:p w14:paraId="7CD33172" w14:textId="77777777" w:rsidR="00E07624" w:rsidRDefault="00E07624" w:rsidP="004A4296">
      <w:pPr>
        <w:pStyle w:val="Folgeabsatz"/>
        <w:ind w:firstLine="0"/>
      </w:pPr>
    </w:p>
    <w:p w14:paraId="4D1CE384" w14:textId="77777777" w:rsidR="00E07624" w:rsidRDefault="00E07624" w:rsidP="004A4296">
      <w:pPr>
        <w:pStyle w:val="Folgeabsatz"/>
        <w:ind w:firstLine="0"/>
      </w:pPr>
      <w:r>
        <w:t xml:space="preserve">Nach der Fertigstellung der Komponenten zur Datenbeschaffung wurde die Benutzer-Schnittstelle der Anwendung implementiert. Dazu wurden die geplanten und entworfenen </w:t>
      </w:r>
      <w:proofErr w:type="spellStart"/>
      <w:r w:rsidR="0081791A">
        <w:t>Activities</w:t>
      </w:r>
      <w:proofErr w:type="spellEnd"/>
      <w:r w:rsidR="0081791A">
        <w:t xml:space="preserve"> umgesetzt. [...] Für die Darstellung der Straßenliste innerhalb der </w:t>
      </w:r>
      <w:proofErr w:type="spellStart"/>
      <w:r w:rsidR="0081791A" w:rsidRPr="00274AF2">
        <w:rPr>
          <w:rFonts w:ascii="Monaco" w:hAnsi="Monaco"/>
          <w:sz w:val="20"/>
        </w:rPr>
        <w:t>StreetListActivity</w:t>
      </w:r>
      <w:proofErr w:type="spellEnd"/>
      <w:r w:rsidR="0081791A" w:rsidRPr="00274AF2">
        <w:rPr>
          <w:sz w:val="20"/>
        </w:rPr>
        <w:t xml:space="preserve"> </w:t>
      </w:r>
      <w:r w:rsidR="0081791A">
        <w:t xml:space="preserve">wurden ein Adapter sowie ein XML-Layout entworfen, der eine Liste von </w:t>
      </w:r>
      <w:r w:rsidR="0081791A" w:rsidRPr="00274AF2">
        <w:rPr>
          <w:rFonts w:ascii="Monaco" w:hAnsi="Monaco"/>
          <w:sz w:val="20"/>
        </w:rPr>
        <w:t>Street</w:t>
      </w:r>
      <w:r w:rsidR="0081791A">
        <w:t xml:space="preserve">-Objekten mit einem </w:t>
      </w:r>
      <w:proofErr w:type="spellStart"/>
      <w:r w:rsidR="0081791A">
        <w:t>ListView</w:t>
      </w:r>
      <w:proofErr w:type="spellEnd"/>
      <w:r w:rsidR="0081791A">
        <w:t xml:space="preserve"> verknüpft und die relevanten Inhalte darstellt. [...]</w:t>
      </w:r>
    </w:p>
    <w:p w14:paraId="68511797" w14:textId="77777777" w:rsidR="00762B32" w:rsidRDefault="00762B32" w:rsidP="004A4296">
      <w:pPr>
        <w:pStyle w:val="Folgeabsatz"/>
        <w:ind w:firstLine="0"/>
      </w:pPr>
    </w:p>
    <w:p w14:paraId="0A02F77E" w14:textId="77777777" w:rsidR="00762B32" w:rsidRDefault="00762B32" w:rsidP="004A4296">
      <w:pPr>
        <w:pStyle w:val="Folgeabsatz"/>
        <w:ind w:firstLine="0"/>
      </w:pPr>
    </w:p>
    <w:p w14:paraId="2EDD4503" w14:textId="77777777" w:rsidR="00762B32" w:rsidRPr="004A4296" w:rsidRDefault="00762B32" w:rsidP="004A4296">
      <w:pPr>
        <w:pStyle w:val="Folgeabsatz"/>
        <w:ind w:firstLine="0"/>
      </w:pPr>
    </w:p>
    <w:p w14:paraId="79AD4C51" w14:textId="77777777" w:rsidR="00137A79" w:rsidRPr="00137A79" w:rsidRDefault="00137A79" w:rsidP="00137A79"/>
    <w:p w14:paraId="0855C387" w14:textId="77777777" w:rsidR="002F069B" w:rsidRDefault="002F069B" w:rsidP="002F069B">
      <w:pPr>
        <w:pStyle w:val="Heading1"/>
      </w:pPr>
      <w:bookmarkStart w:id="9" w:name="_Toc269485368"/>
      <w:proofErr w:type="spellStart"/>
      <w:r>
        <w:lastRenderedPageBreak/>
        <w:t>Testing</w:t>
      </w:r>
      <w:bookmarkEnd w:id="9"/>
      <w:proofErr w:type="spellEnd"/>
    </w:p>
    <w:p w14:paraId="5D3ACE82" w14:textId="77777777" w:rsidR="00137A79" w:rsidRPr="00137A79" w:rsidRDefault="00F96901" w:rsidP="002176B7">
      <w:pPr>
        <w:pStyle w:val="Beschreibung"/>
      </w:pPr>
      <w:r>
        <w:t>Beschreiben</w:t>
      </w:r>
      <w:r w:rsidR="00853F08">
        <w:t xml:space="preserve"> Sie die wesentlichen Probleme, die durch d</w:t>
      </w:r>
      <w:r>
        <w:t xml:space="preserve">en Usability-Test aufgedeckt wurden. Erläutern Sie kurz, welche Maßnahmen ergriffen wurden, um diese Problem zu beheben und </w:t>
      </w:r>
      <w:r w:rsidR="00ED0963">
        <w:t>geben Sie an, im welchem Umfang die identifizierten Schwachstellen ausgebessert wurden.</w:t>
      </w:r>
      <w:r w:rsidR="002176B7" w:rsidRPr="002176B7">
        <w:t xml:space="preserve"> </w:t>
      </w:r>
      <w:r w:rsidR="002176B7">
        <w:t>Beschreiben Sie, wie Sie Ihre Anwendung angepasst haben, um die identifizierten Problem zu lösen. Dabei sollten Sie erwähnen welche Komponenten oder Klassen Ihren App betroffen sind und wie sich die Änderungen auf Ihr ursprüngliches (Interaktions-)Konzept ausgewirkt haben.</w:t>
      </w:r>
    </w:p>
    <w:p w14:paraId="34114178" w14:textId="77777777" w:rsidR="002F069B" w:rsidRDefault="002F069B" w:rsidP="002F069B">
      <w:pPr>
        <w:pStyle w:val="Heading1"/>
      </w:pPr>
      <w:bookmarkStart w:id="10" w:name="_Toc269485369"/>
      <w:r>
        <w:lastRenderedPageBreak/>
        <w:t>Finaler Zustand und Ausblick</w:t>
      </w:r>
      <w:bookmarkEnd w:id="10"/>
    </w:p>
    <w:p w14:paraId="1509762F" w14:textId="77777777" w:rsidR="00137A79" w:rsidRDefault="000A7AF7" w:rsidP="00137A79">
      <w:pPr>
        <w:pStyle w:val="Beschreibung"/>
      </w:pPr>
      <w:r>
        <w:t>Beschreiben Sie kurz den fina</w:t>
      </w:r>
      <w:r w:rsidR="00030E10">
        <w:t>len Zustand Ihrer Anwendung. Er</w:t>
      </w:r>
      <w:r>
        <w:t xml:space="preserve">läutern Sie den implementierten Funktionsumfang und </w:t>
      </w:r>
      <w:r w:rsidR="00030E10">
        <w:t xml:space="preserve">begründen Sie fehlende Features, die in den Anforderungen erwähnt wurden, in der finalen Version jedoch nicht verfügbar sind. </w:t>
      </w:r>
      <w:r w:rsidR="00F75C79">
        <w:t>Überlegen</w:t>
      </w:r>
      <w:r w:rsidR="008C6BD4">
        <w:t xml:space="preserve"> Sie, inwieweit Ihre Anwendung durch zusätzliche Funktionen </w:t>
      </w:r>
      <w:r w:rsidR="003B5E79">
        <w:t xml:space="preserve">sinnvoll erweitert </w:t>
      </w:r>
      <w:r w:rsidR="008C6BD4">
        <w:t>werden könnte</w:t>
      </w:r>
      <w:r w:rsidR="003B5E79">
        <w:t>.</w:t>
      </w:r>
      <w:r w:rsidR="008C6BD4">
        <w:t xml:space="preserve"> </w:t>
      </w:r>
    </w:p>
    <w:p w14:paraId="27079788" w14:textId="77777777" w:rsidR="00BC236C" w:rsidRDefault="00BC236C" w:rsidP="00E41D4C">
      <w:pPr>
        <w:pStyle w:val="Beschreibung"/>
        <w:rPr>
          <w:rFonts w:ascii="Frutiger Next LT W1G Medium" w:eastAsiaTheme="majorEastAsia" w:hAnsi="Frutiger Next LT W1G Medium" w:cstheme="majorBidi"/>
          <w:bCs/>
          <w:i w:val="0"/>
          <w:sz w:val="28"/>
          <w:szCs w:val="28"/>
        </w:rPr>
      </w:pPr>
    </w:p>
    <w:p w14:paraId="694D078F" w14:textId="77777777" w:rsidR="00BC236C" w:rsidRDefault="00BC236C" w:rsidP="00F85821">
      <w:pPr>
        <w:pStyle w:val="Heading1"/>
        <w:rPr>
          <w:i/>
        </w:rPr>
      </w:pPr>
      <w:bookmarkStart w:id="11" w:name="_Toc269485370"/>
      <w:r w:rsidRPr="00BC236C">
        <w:lastRenderedPageBreak/>
        <w:t>Projektmanagement</w:t>
      </w:r>
      <w:bookmarkEnd w:id="11"/>
    </w:p>
    <w:p w14:paraId="4B27D9E8" w14:textId="77777777" w:rsidR="000147EF" w:rsidRPr="006D7F42" w:rsidRDefault="00E41D4C" w:rsidP="006D7F42">
      <w:pPr>
        <w:pStyle w:val="Beschreibung"/>
      </w:pPr>
      <w:r>
        <w:t xml:space="preserve">Beschreiben Sie kurz, </w:t>
      </w:r>
      <w:r w:rsidR="007031D7">
        <w:t>wie Sie bezüglich der gruppen</w:t>
      </w:r>
      <w:r w:rsidR="00D37264">
        <w:t>internen Abstimmung vorgegangen sind. Erwähnen Sie Tools und Kommunikationswege, die Sie für</w:t>
      </w:r>
      <w:r w:rsidR="003A34E9">
        <w:t xml:space="preserve"> die Gruppenarbeit eingesetzt haben. Sie können hier auch einen kurzen Überblick über die Arbeitsaufteilung geben und explizit erwähnen, welche Bestandteile von welchen Teammitgliedern umgesetzt wurden.</w:t>
      </w:r>
    </w:p>
    <w:p w14:paraId="52DF74C5" w14:textId="77777777" w:rsidR="000147EF" w:rsidRPr="00B55F8D" w:rsidRDefault="000147EF" w:rsidP="000147EF">
      <w:pPr>
        <w:rPr>
          <w:lang w:val="en-US"/>
        </w:rPr>
      </w:pPr>
    </w:p>
    <w:p w14:paraId="618F7B16" w14:textId="77777777" w:rsidR="000147EF" w:rsidRPr="00B55F8D" w:rsidRDefault="000147EF" w:rsidP="000147EF">
      <w:pPr>
        <w:rPr>
          <w:lang w:val="en-US"/>
        </w:rPr>
      </w:pPr>
    </w:p>
    <w:p w14:paraId="5871ECCF" w14:textId="77777777" w:rsidR="000147EF" w:rsidRPr="00B55F8D" w:rsidRDefault="000147EF" w:rsidP="000147EF">
      <w:pPr>
        <w:rPr>
          <w:lang w:val="en-US"/>
        </w:rPr>
      </w:pPr>
    </w:p>
    <w:p w14:paraId="259697AB" w14:textId="77777777" w:rsidR="000147EF" w:rsidRPr="00B55F8D" w:rsidRDefault="000147EF" w:rsidP="000147EF">
      <w:pPr>
        <w:rPr>
          <w:lang w:val="en-US"/>
        </w:rPr>
      </w:pPr>
    </w:p>
    <w:p w14:paraId="1D454620" w14:textId="77777777" w:rsidR="000147EF" w:rsidRPr="00B55F8D" w:rsidRDefault="000147EF" w:rsidP="000147EF">
      <w:pPr>
        <w:rPr>
          <w:lang w:val="en-US"/>
        </w:rPr>
      </w:pPr>
    </w:p>
    <w:p w14:paraId="05A00CA6" w14:textId="77777777" w:rsidR="000147EF" w:rsidRPr="00B55F8D" w:rsidRDefault="000147EF" w:rsidP="000147EF">
      <w:pPr>
        <w:rPr>
          <w:lang w:val="en-US"/>
        </w:rPr>
      </w:pPr>
    </w:p>
    <w:p w14:paraId="6811F9AB" w14:textId="77777777" w:rsidR="000147EF" w:rsidRPr="00B55F8D" w:rsidRDefault="000147EF" w:rsidP="000147EF">
      <w:pPr>
        <w:rPr>
          <w:lang w:val="en-US"/>
        </w:rPr>
      </w:pPr>
    </w:p>
    <w:p w14:paraId="14A40C43" w14:textId="77777777" w:rsidR="000147EF" w:rsidRPr="00B55F8D" w:rsidRDefault="000147EF" w:rsidP="000147EF">
      <w:pPr>
        <w:rPr>
          <w:lang w:val="en-US"/>
        </w:rPr>
      </w:pPr>
    </w:p>
    <w:p w14:paraId="74771278" w14:textId="77777777" w:rsidR="000147EF" w:rsidRPr="00B55F8D" w:rsidRDefault="000147EF" w:rsidP="000147EF">
      <w:pPr>
        <w:rPr>
          <w:lang w:val="en-US"/>
        </w:rPr>
      </w:pPr>
    </w:p>
    <w:p w14:paraId="170C8546" w14:textId="77777777" w:rsidR="000147EF" w:rsidRPr="00B55F8D" w:rsidRDefault="000147EF" w:rsidP="000147EF">
      <w:pPr>
        <w:rPr>
          <w:lang w:val="en-US"/>
        </w:rPr>
      </w:pPr>
    </w:p>
    <w:p w14:paraId="566195AF" w14:textId="77777777" w:rsidR="000147EF" w:rsidRPr="00B55F8D" w:rsidRDefault="000147EF" w:rsidP="000147EF">
      <w:pPr>
        <w:rPr>
          <w:lang w:val="en-US"/>
        </w:rPr>
      </w:pPr>
    </w:p>
    <w:p w14:paraId="78B850CF" w14:textId="77777777" w:rsidR="000147EF" w:rsidRPr="00B55F8D" w:rsidRDefault="000147EF" w:rsidP="000147EF">
      <w:pPr>
        <w:rPr>
          <w:lang w:val="en-US"/>
        </w:rPr>
      </w:pPr>
    </w:p>
    <w:p w14:paraId="5201072A" w14:textId="77777777" w:rsidR="000147EF" w:rsidRPr="00B55F8D" w:rsidRDefault="000147EF" w:rsidP="000147EF">
      <w:pPr>
        <w:rPr>
          <w:lang w:val="en-US"/>
        </w:rPr>
      </w:pPr>
    </w:p>
    <w:p w14:paraId="0C7CBABD" w14:textId="77777777" w:rsidR="000147EF" w:rsidRPr="00B55F8D" w:rsidRDefault="000147EF" w:rsidP="000147EF">
      <w:pPr>
        <w:rPr>
          <w:lang w:val="en-US"/>
        </w:rPr>
      </w:pPr>
    </w:p>
    <w:p w14:paraId="2814AE64" w14:textId="77777777" w:rsidR="000147EF" w:rsidRPr="00B55F8D" w:rsidRDefault="000147EF" w:rsidP="000147EF">
      <w:pPr>
        <w:rPr>
          <w:lang w:val="en-US"/>
        </w:rPr>
      </w:pPr>
    </w:p>
    <w:p w14:paraId="3C7301FA" w14:textId="77777777" w:rsidR="000147EF" w:rsidRPr="00B55F8D" w:rsidRDefault="000147EF" w:rsidP="000147EF">
      <w:pPr>
        <w:rPr>
          <w:lang w:val="en-US"/>
        </w:rPr>
      </w:pPr>
    </w:p>
    <w:p w14:paraId="231FB0E2" w14:textId="77777777" w:rsidR="000147EF" w:rsidRPr="00B55F8D" w:rsidRDefault="000147EF" w:rsidP="000147EF">
      <w:pPr>
        <w:rPr>
          <w:lang w:val="en-US"/>
        </w:rPr>
      </w:pPr>
    </w:p>
    <w:p w14:paraId="11D19882" w14:textId="77777777" w:rsidR="000147EF" w:rsidRPr="00B55F8D" w:rsidRDefault="000147EF" w:rsidP="000147EF">
      <w:pPr>
        <w:rPr>
          <w:lang w:val="en-US"/>
        </w:rPr>
      </w:pPr>
    </w:p>
    <w:p w14:paraId="30D474DD" w14:textId="77777777" w:rsidR="000147EF" w:rsidRPr="00B55F8D" w:rsidRDefault="000147EF" w:rsidP="000147EF">
      <w:pPr>
        <w:rPr>
          <w:lang w:val="en-US"/>
        </w:rPr>
      </w:pPr>
    </w:p>
    <w:p w14:paraId="6194209E" w14:textId="77777777" w:rsidR="000147EF" w:rsidRPr="00B55F8D" w:rsidRDefault="000147EF" w:rsidP="000147EF">
      <w:pPr>
        <w:rPr>
          <w:lang w:val="en-US"/>
        </w:rPr>
      </w:pPr>
    </w:p>
    <w:p w14:paraId="0AB4418A" w14:textId="77777777" w:rsidR="000147EF" w:rsidRPr="00B55F8D" w:rsidRDefault="000147EF" w:rsidP="000147EF">
      <w:pPr>
        <w:rPr>
          <w:lang w:val="en-US"/>
        </w:rPr>
      </w:pPr>
    </w:p>
    <w:p w14:paraId="40431370" w14:textId="77777777" w:rsidR="000147EF" w:rsidRPr="00B55F8D" w:rsidRDefault="000147EF" w:rsidP="000147EF">
      <w:pPr>
        <w:rPr>
          <w:lang w:val="en-US"/>
        </w:rPr>
      </w:pPr>
    </w:p>
    <w:p w14:paraId="684D9464" w14:textId="77777777" w:rsidR="000147EF" w:rsidRPr="00B55F8D" w:rsidRDefault="000147EF" w:rsidP="000147EF">
      <w:pPr>
        <w:rPr>
          <w:lang w:val="en-US"/>
        </w:rPr>
      </w:pPr>
    </w:p>
    <w:p w14:paraId="03429EF7" w14:textId="77777777" w:rsidR="000147EF" w:rsidRPr="00B55F8D" w:rsidRDefault="000147EF" w:rsidP="000147EF">
      <w:pPr>
        <w:rPr>
          <w:lang w:val="en-US"/>
        </w:rPr>
      </w:pPr>
    </w:p>
    <w:sectPr w:rsidR="000147EF" w:rsidRPr="00B55F8D"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1148D" w14:textId="77777777" w:rsidR="00944119" w:rsidRDefault="00944119" w:rsidP="00793C70">
      <w:pPr>
        <w:spacing w:line="240" w:lineRule="auto"/>
      </w:pPr>
      <w:r>
        <w:separator/>
      </w:r>
    </w:p>
  </w:endnote>
  <w:endnote w:type="continuationSeparator" w:id="0">
    <w:p w14:paraId="10857700" w14:textId="77777777" w:rsidR="00944119" w:rsidRDefault="0094411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Frutiger Next LT W1G Medium">
    <w:charset w:val="00"/>
    <w:family w:val="auto"/>
    <w:pitch w:val="variable"/>
    <w:sig w:usb0="A00002AF" w:usb1="5000205B" w:usb2="00000000" w:usb3="00000000" w:csb0="0000009F" w:csb1="00000000"/>
  </w:font>
  <w:font w:name="ＭＳ ゴシック">
    <w:charset w:val="80"/>
    <w:family w:val="auto"/>
    <w:pitch w:val="variable"/>
    <w:sig w:usb0="E00002FF" w:usb1="6AC7FDFB" w:usb2="08000012" w:usb3="00000000" w:csb0="0002009F" w:csb1="00000000"/>
  </w:font>
  <w:font w:name="Frutiger Next LT W1G">
    <w:panose1 w:val="020B0503040204090203"/>
    <w:charset w:val="00"/>
    <w:family w:val="auto"/>
    <w:pitch w:val="variable"/>
    <w:sig w:usb0="A00002AF" w:usb1="5000205B"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24E1E" w14:textId="77777777" w:rsidR="00944119" w:rsidRDefault="00944119" w:rsidP="00793C70">
      <w:pPr>
        <w:spacing w:line="240" w:lineRule="auto"/>
      </w:pPr>
      <w:r>
        <w:separator/>
      </w:r>
    </w:p>
  </w:footnote>
  <w:footnote w:type="continuationSeparator" w:id="0">
    <w:p w14:paraId="759052F9" w14:textId="77777777" w:rsidR="00944119" w:rsidRDefault="00944119" w:rsidP="00793C70">
      <w:pPr>
        <w:spacing w:line="240" w:lineRule="auto"/>
      </w:pPr>
      <w:r>
        <w:continuationSeparator/>
      </w:r>
    </w:p>
  </w:footnote>
  <w:footnote w:id="1">
    <w:p w14:paraId="3C08E788" w14:textId="77777777" w:rsidR="00F40D05" w:rsidRDefault="00F40D05">
      <w:pPr>
        <w:pStyle w:val="FootnoteText"/>
      </w:pPr>
      <w:r>
        <w:rPr>
          <w:rStyle w:val="FootnoteReference"/>
        </w:rPr>
        <w:footnoteRef/>
      </w:r>
      <w:r>
        <w:t xml:space="preserve"> </w:t>
      </w:r>
      <w:r w:rsidRPr="00471FFC">
        <w:t>http://www.regensburg.de/leben/umwelt/abfall-u-recycling/abfallkalender</w:t>
      </w:r>
    </w:p>
  </w:footnote>
  <w:footnote w:id="2">
    <w:p w14:paraId="3CA70DD2" w14:textId="77777777" w:rsidR="00F40D05" w:rsidRDefault="00F40D05">
      <w:pPr>
        <w:pStyle w:val="FootnoteText"/>
      </w:pPr>
      <w:r>
        <w:rPr>
          <w:rStyle w:val="FootnoteReference"/>
        </w:rPr>
        <w:footnoteRef/>
      </w:r>
      <w:r>
        <w:t xml:space="preserve"> </w:t>
      </w:r>
      <w:r w:rsidRPr="00490108">
        <w:t>http://www.entsorgungsdaten.de/start/</w:t>
      </w:r>
    </w:p>
  </w:footnote>
  <w:footnote w:id="3">
    <w:p w14:paraId="6FC9FAB7" w14:textId="77777777" w:rsidR="00F40D05" w:rsidRDefault="00F40D05">
      <w:pPr>
        <w:pStyle w:val="FootnoteText"/>
      </w:pPr>
      <w:r>
        <w:rPr>
          <w:rStyle w:val="FootnoteReference"/>
        </w:rPr>
        <w:footnoteRef/>
      </w:r>
      <w:r>
        <w:t xml:space="preserve"> </w:t>
      </w:r>
      <w:r w:rsidRPr="00506F9C">
        <w:t>http://www.entsorgungsdaten.de/kalender/</w:t>
      </w:r>
    </w:p>
  </w:footnote>
  <w:footnote w:id="4">
    <w:p w14:paraId="32A43EFC" w14:textId="77777777" w:rsidR="00F40D05" w:rsidRDefault="00F40D05">
      <w:pPr>
        <w:pStyle w:val="FootnoteText"/>
      </w:pPr>
      <w:r>
        <w:rPr>
          <w:rStyle w:val="FootnoteReference"/>
        </w:rPr>
        <w:footnoteRef/>
      </w:r>
      <w:r>
        <w:t xml:space="preserve"> Beispiel: </w:t>
      </w:r>
      <w:r w:rsidRPr="00F349A0">
        <w:rPr>
          <w:sz w:val="16"/>
        </w:rPr>
        <w:t>http://www.entsorgungsdaten.de/module.php5?fid=15&amp;gem=30&amp;mod=entsorgungsdaten&amp;ot=1047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6C1F6" w14:textId="77777777" w:rsidR="00F40D05" w:rsidRDefault="00F40D05" w:rsidP="000147EF">
    <w:pPr>
      <w:pStyle w:val="Header"/>
      <w:jc w:val="right"/>
    </w:pPr>
  </w:p>
  <w:p w14:paraId="059BE212" w14:textId="77777777" w:rsidR="00F40D05" w:rsidRDefault="00F40D05" w:rsidP="000147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5646D142" w14:textId="77777777" w:rsidR="00F40D05" w:rsidRDefault="00F40D05" w:rsidP="000147EF">
        <w:pPr>
          <w:pStyle w:val="Header"/>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9843B" w14:textId="77777777" w:rsidR="00F40D05" w:rsidRDefault="00F40D05" w:rsidP="000147EF">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00585A52"/>
    <w:multiLevelType w:val="hybridMultilevel"/>
    <w:tmpl w:val="7A9C4B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1043DED"/>
    <w:multiLevelType w:val="multilevel"/>
    <w:tmpl w:val="44A62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2">
    <w:nsid w:val="6B072727"/>
    <w:multiLevelType w:val="hybridMultilevel"/>
    <w:tmpl w:val="8460E8EC"/>
    <w:lvl w:ilvl="0" w:tplc="04070005">
      <w:start w:val="1"/>
      <w:numFmt w:val="bullet"/>
      <w:lvlText w:val=""/>
      <w:lvlJc w:val="left"/>
      <w:pPr>
        <w:ind w:left="1117" w:hanging="360"/>
      </w:pPr>
      <w:rPr>
        <w:rFonts w:ascii="Wingdings" w:hAnsi="Wingdings" w:hint="default"/>
      </w:rPr>
    </w:lvl>
    <w:lvl w:ilvl="1" w:tplc="04070003" w:tentative="1">
      <w:start w:val="1"/>
      <w:numFmt w:val="bullet"/>
      <w:lvlText w:val="o"/>
      <w:lvlJc w:val="left"/>
      <w:pPr>
        <w:ind w:left="1837" w:hanging="360"/>
      </w:pPr>
      <w:rPr>
        <w:rFonts w:ascii="Courier New" w:hAnsi="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1F"/>
    <w:rsid w:val="000009FF"/>
    <w:rsid w:val="000147EF"/>
    <w:rsid w:val="000221F6"/>
    <w:rsid w:val="00030E10"/>
    <w:rsid w:val="00063DDC"/>
    <w:rsid w:val="00070B8E"/>
    <w:rsid w:val="00086AC9"/>
    <w:rsid w:val="000951CC"/>
    <w:rsid w:val="000A7AF7"/>
    <w:rsid w:val="000C0933"/>
    <w:rsid w:val="000C6D6D"/>
    <w:rsid w:val="000E6647"/>
    <w:rsid w:val="00102F09"/>
    <w:rsid w:val="00116A9F"/>
    <w:rsid w:val="00137A79"/>
    <w:rsid w:val="00144103"/>
    <w:rsid w:val="001544AE"/>
    <w:rsid w:val="00157356"/>
    <w:rsid w:val="00160AD0"/>
    <w:rsid w:val="00167B43"/>
    <w:rsid w:val="00173E3D"/>
    <w:rsid w:val="0017681A"/>
    <w:rsid w:val="00180292"/>
    <w:rsid w:val="00184B93"/>
    <w:rsid w:val="001955F5"/>
    <w:rsid w:val="001B318A"/>
    <w:rsid w:val="001B3F1F"/>
    <w:rsid w:val="001C4575"/>
    <w:rsid w:val="001D1E46"/>
    <w:rsid w:val="001E250B"/>
    <w:rsid w:val="001E69C2"/>
    <w:rsid w:val="001F036C"/>
    <w:rsid w:val="002032EA"/>
    <w:rsid w:val="00206B1C"/>
    <w:rsid w:val="002070F9"/>
    <w:rsid w:val="00211754"/>
    <w:rsid w:val="00213D5C"/>
    <w:rsid w:val="002176B7"/>
    <w:rsid w:val="00230410"/>
    <w:rsid w:val="00235E04"/>
    <w:rsid w:val="00246EB0"/>
    <w:rsid w:val="0025729E"/>
    <w:rsid w:val="002629A0"/>
    <w:rsid w:val="00274AF2"/>
    <w:rsid w:val="0028116C"/>
    <w:rsid w:val="00286973"/>
    <w:rsid w:val="002A05F9"/>
    <w:rsid w:val="002A22BE"/>
    <w:rsid w:val="002C4FFE"/>
    <w:rsid w:val="002D4B9E"/>
    <w:rsid w:val="002E353C"/>
    <w:rsid w:val="002F069B"/>
    <w:rsid w:val="0030393C"/>
    <w:rsid w:val="00313DF0"/>
    <w:rsid w:val="003163C7"/>
    <w:rsid w:val="00324BA6"/>
    <w:rsid w:val="003679F5"/>
    <w:rsid w:val="00374E7A"/>
    <w:rsid w:val="00383BDE"/>
    <w:rsid w:val="00385BD2"/>
    <w:rsid w:val="00390DAB"/>
    <w:rsid w:val="0039710C"/>
    <w:rsid w:val="003A2F1A"/>
    <w:rsid w:val="003A34E9"/>
    <w:rsid w:val="003B06B8"/>
    <w:rsid w:val="003B2B2F"/>
    <w:rsid w:val="003B5E79"/>
    <w:rsid w:val="003D0A43"/>
    <w:rsid w:val="003E49B8"/>
    <w:rsid w:val="003F0F53"/>
    <w:rsid w:val="003F301F"/>
    <w:rsid w:val="003F76DE"/>
    <w:rsid w:val="0040027E"/>
    <w:rsid w:val="00403A81"/>
    <w:rsid w:val="0043438A"/>
    <w:rsid w:val="004437D1"/>
    <w:rsid w:val="004466F8"/>
    <w:rsid w:val="004572F1"/>
    <w:rsid w:val="0046797B"/>
    <w:rsid w:val="00471FFC"/>
    <w:rsid w:val="00473AAC"/>
    <w:rsid w:val="00487D51"/>
    <w:rsid w:val="00490108"/>
    <w:rsid w:val="004A1465"/>
    <w:rsid w:val="004A1608"/>
    <w:rsid w:val="004A4296"/>
    <w:rsid w:val="004B0621"/>
    <w:rsid w:val="004D1002"/>
    <w:rsid w:val="004E1E54"/>
    <w:rsid w:val="004E6B5B"/>
    <w:rsid w:val="004F100C"/>
    <w:rsid w:val="004F4F6F"/>
    <w:rsid w:val="00506F9C"/>
    <w:rsid w:val="00513524"/>
    <w:rsid w:val="00513B11"/>
    <w:rsid w:val="00526ACB"/>
    <w:rsid w:val="0058675A"/>
    <w:rsid w:val="00595925"/>
    <w:rsid w:val="005A0E1C"/>
    <w:rsid w:val="005D451D"/>
    <w:rsid w:val="005E20D8"/>
    <w:rsid w:val="005F317F"/>
    <w:rsid w:val="005F4635"/>
    <w:rsid w:val="006167B6"/>
    <w:rsid w:val="006457E9"/>
    <w:rsid w:val="00652AF8"/>
    <w:rsid w:val="00663E5E"/>
    <w:rsid w:val="00672459"/>
    <w:rsid w:val="00680270"/>
    <w:rsid w:val="0068145C"/>
    <w:rsid w:val="00687B88"/>
    <w:rsid w:val="006A47AC"/>
    <w:rsid w:val="006A506D"/>
    <w:rsid w:val="006B0684"/>
    <w:rsid w:val="006B4E2C"/>
    <w:rsid w:val="006D7F42"/>
    <w:rsid w:val="006E0BA9"/>
    <w:rsid w:val="006F09DC"/>
    <w:rsid w:val="007031D7"/>
    <w:rsid w:val="00712435"/>
    <w:rsid w:val="00712E6A"/>
    <w:rsid w:val="00732AF2"/>
    <w:rsid w:val="00742AE3"/>
    <w:rsid w:val="00743B05"/>
    <w:rsid w:val="00752450"/>
    <w:rsid w:val="00760AB3"/>
    <w:rsid w:val="00762B32"/>
    <w:rsid w:val="00782224"/>
    <w:rsid w:val="00793C70"/>
    <w:rsid w:val="0079437B"/>
    <w:rsid w:val="007948F5"/>
    <w:rsid w:val="007D79AF"/>
    <w:rsid w:val="007F2C1C"/>
    <w:rsid w:val="00801FE6"/>
    <w:rsid w:val="0080695E"/>
    <w:rsid w:val="008105B7"/>
    <w:rsid w:val="00811A3E"/>
    <w:rsid w:val="00816876"/>
    <w:rsid w:val="0081791A"/>
    <w:rsid w:val="008359C2"/>
    <w:rsid w:val="008416CE"/>
    <w:rsid w:val="00853F08"/>
    <w:rsid w:val="008546B9"/>
    <w:rsid w:val="00865E46"/>
    <w:rsid w:val="00866EF6"/>
    <w:rsid w:val="00867E7E"/>
    <w:rsid w:val="008714D5"/>
    <w:rsid w:val="00873B3B"/>
    <w:rsid w:val="008830A8"/>
    <w:rsid w:val="008873E3"/>
    <w:rsid w:val="008C4DB1"/>
    <w:rsid w:val="008C6BD4"/>
    <w:rsid w:val="008D5720"/>
    <w:rsid w:val="008E54E5"/>
    <w:rsid w:val="00921883"/>
    <w:rsid w:val="00925EDE"/>
    <w:rsid w:val="00944119"/>
    <w:rsid w:val="009717DC"/>
    <w:rsid w:val="009810E3"/>
    <w:rsid w:val="0098148C"/>
    <w:rsid w:val="009A0603"/>
    <w:rsid w:val="009A376D"/>
    <w:rsid w:val="009A5EC5"/>
    <w:rsid w:val="009A6082"/>
    <w:rsid w:val="009A6B3E"/>
    <w:rsid w:val="009C1925"/>
    <w:rsid w:val="009E2B24"/>
    <w:rsid w:val="009F3E31"/>
    <w:rsid w:val="00A12BED"/>
    <w:rsid w:val="00A22235"/>
    <w:rsid w:val="00A31E67"/>
    <w:rsid w:val="00A37704"/>
    <w:rsid w:val="00A4328F"/>
    <w:rsid w:val="00A46AB1"/>
    <w:rsid w:val="00A472AF"/>
    <w:rsid w:val="00A54C9E"/>
    <w:rsid w:val="00A7440E"/>
    <w:rsid w:val="00A8458B"/>
    <w:rsid w:val="00A9201B"/>
    <w:rsid w:val="00A94A76"/>
    <w:rsid w:val="00AB7B4A"/>
    <w:rsid w:val="00AC1196"/>
    <w:rsid w:val="00AC1F00"/>
    <w:rsid w:val="00AD2547"/>
    <w:rsid w:val="00AF735F"/>
    <w:rsid w:val="00B23489"/>
    <w:rsid w:val="00B31C26"/>
    <w:rsid w:val="00B431C0"/>
    <w:rsid w:val="00B43D45"/>
    <w:rsid w:val="00B55F8D"/>
    <w:rsid w:val="00B64E96"/>
    <w:rsid w:val="00B72BC9"/>
    <w:rsid w:val="00BB5609"/>
    <w:rsid w:val="00BB6BE6"/>
    <w:rsid w:val="00BB6EFE"/>
    <w:rsid w:val="00BC236C"/>
    <w:rsid w:val="00BD6885"/>
    <w:rsid w:val="00BE27B5"/>
    <w:rsid w:val="00BE3E8E"/>
    <w:rsid w:val="00BF4F48"/>
    <w:rsid w:val="00C052D4"/>
    <w:rsid w:val="00C05857"/>
    <w:rsid w:val="00C10BD2"/>
    <w:rsid w:val="00C2433B"/>
    <w:rsid w:val="00C248A0"/>
    <w:rsid w:val="00C3093A"/>
    <w:rsid w:val="00C32527"/>
    <w:rsid w:val="00C37710"/>
    <w:rsid w:val="00C6187D"/>
    <w:rsid w:val="00C64062"/>
    <w:rsid w:val="00CD0166"/>
    <w:rsid w:val="00CE3C4F"/>
    <w:rsid w:val="00D022F9"/>
    <w:rsid w:val="00D22BDC"/>
    <w:rsid w:val="00D3078B"/>
    <w:rsid w:val="00D37264"/>
    <w:rsid w:val="00D47FC2"/>
    <w:rsid w:val="00D55AC2"/>
    <w:rsid w:val="00D66970"/>
    <w:rsid w:val="00D7643A"/>
    <w:rsid w:val="00DA76C3"/>
    <w:rsid w:val="00DC6488"/>
    <w:rsid w:val="00DC7037"/>
    <w:rsid w:val="00DD5A7F"/>
    <w:rsid w:val="00DE2F4D"/>
    <w:rsid w:val="00DE3952"/>
    <w:rsid w:val="00E07624"/>
    <w:rsid w:val="00E142AA"/>
    <w:rsid w:val="00E41D4C"/>
    <w:rsid w:val="00E54774"/>
    <w:rsid w:val="00E7112A"/>
    <w:rsid w:val="00E736F6"/>
    <w:rsid w:val="00E852D6"/>
    <w:rsid w:val="00EA6A84"/>
    <w:rsid w:val="00EC013F"/>
    <w:rsid w:val="00EC3F43"/>
    <w:rsid w:val="00ED0963"/>
    <w:rsid w:val="00EE038F"/>
    <w:rsid w:val="00EE11F6"/>
    <w:rsid w:val="00F02209"/>
    <w:rsid w:val="00F0629A"/>
    <w:rsid w:val="00F25C5F"/>
    <w:rsid w:val="00F349A0"/>
    <w:rsid w:val="00F40D05"/>
    <w:rsid w:val="00F424E9"/>
    <w:rsid w:val="00F520F2"/>
    <w:rsid w:val="00F6044A"/>
    <w:rsid w:val="00F6643E"/>
    <w:rsid w:val="00F75C79"/>
    <w:rsid w:val="00F85821"/>
    <w:rsid w:val="00F910CE"/>
    <w:rsid w:val="00F91186"/>
    <w:rsid w:val="00F961F0"/>
    <w:rsid w:val="00F96901"/>
    <w:rsid w:val="00FA0436"/>
    <w:rsid w:val="00FA494F"/>
    <w:rsid w:val="00FC3A07"/>
    <w:rsid w:val="00FC528B"/>
    <w:rsid w:val="00FC5559"/>
    <w:rsid w:val="00FC7C4D"/>
    <w:rsid w:val="00FD0B25"/>
    <w:rsid w:val="00FD12F0"/>
    <w:rsid w:val="00FF1DF7"/>
    <w:rsid w:val="00FF5E81"/>
    <w:rsid w:val="00FF61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0FD7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60AD0"/>
    <w:pPr>
      <w:keepNext/>
      <w:keepLines/>
      <w:pageBreakBefore/>
      <w:numPr>
        <w:numId w:val="1"/>
      </w:numPr>
      <w:spacing w:before="480"/>
      <w:ind w:left="431" w:hanging="431"/>
      <w:outlineLvl w:val="0"/>
    </w:pPr>
    <w:rPr>
      <w:rFonts w:ascii="Frutiger Next LT W1G Medium" w:eastAsiaTheme="majorEastAsia" w:hAnsi="Frutiger Next LT W1G Medium" w:cstheme="majorBidi"/>
      <w:bCs/>
      <w:sz w:val="28"/>
      <w:szCs w:val="28"/>
    </w:rPr>
  </w:style>
  <w:style w:type="paragraph" w:styleId="Heading2">
    <w:name w:val="heading 2"/>
    <w:basedOn w:val="Normal"/>
    <w:next w:val="Normal"/>
    <w:link w:val="Heading2Char"/>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Heading3">
    <w:name w:val="heading 3"/>
    <w:basedOn w:val="Normal"/>
    <w:next w:val="Normal"/>
    <w:link w:val="Heading3Char"/>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60AD0"/>
    <w:rPr>
      <w:rFonts w:ascii="Frutiger Next LT W1G Medium" w:eastAsiaTheme="majorEastAsia" w:hAnsi="Frutiger Next LT W1G Medium" w:cstheme="majorBidi"/>
      <w:bCs/>
      <w:sz w:val="28"/>
      <w:szCs w:val="28"/>
      <w:lang w:eastAsia="de-DE"/>
    </w:rPr>
  </w:style>
  <w:style w:type="character" w:customStyle="1" w:styleId="Heading2Char">
    <w:name w:val="Heading 2 Char"/>
    <w:basedOn w:val="DefaultParagraphFont"/>
    <w:link w:val="Heading2"/>
    <w:uiPriority w:val="9"/>
    <w:rsid w:val="00FC3A07"/>
    <w:rPr>
      <w:rFonts w:ascii="Frutiger Next LT W1G Medium" w:eastAsiaTheme="majorEastAsia" w:hAnsi="Frutiger Next LT W1G Medium" w:cstheme="majorBidi"/>
      <w:bCs/>
      <w:sz w:val="26"/>
      <w:szCs w:val="26"/>
      <w:lang w:eastAsia="de-DE"/>
    </w:rPr>
  </w:style>
  <w:style w:type="character" w:customStyle="1" w:styleId="Heading3Char">
    <w:name w:val="Heading 3 Char"/>
    <w:basedOn w:val="DefaultParagraphFont"/>
    <w:link w:val="Heading3"/>
    <w:uiPriority w:val="9"/>
    <w:rsid w:val="004D1002"/>
    <w:rPr>
      <w:rFonts w:ascii="Frutiger Next LT W1G" w:eastAsiaTheme="majorEastAsia" w:hAnsi="Frutiger Next LT W1G" w:cstheme="majorBidi"/>
      <w:b/>
      <w:bCs/>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TOC1">
    <w:name w:val="toc 1"/>
    <w:basedOn w:val="Normal"/>
    <w:next w:val="Normal"/>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TOC2">
    <w:name w:val="toc 2"/>
    <w:basedOn w:val="Normal"/>
    <w:next w:val="Normal"/>
    <w:autoRedefine/>
    <w:uiPriority w:val="39"/>
    <w:unhideWhenUsed/>
    <w:rsid w:val="00A94A76"/>
    <w:pPr>
      <w:spacing w:after="100" w:line="240" w:lineRule="auto"/>
      <w:ind w:left="221"/>
    </w:pPr>
    <w:rPr>
      <w:rFonts w:ascii="Frutiger Next LT W1G" w:hAnsi="Frutiger Next LT W1G"/>
    </w:rPr>
  </w:style>
  <w:style w:type="paragraph" w:styleId="TOC3">
    <w:name w:val="toc 3"/>
    <w:basedOn w:val="Normal"/>
    <w:next w:val="Normal"/>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B72BC9"/>
    <w:pPr>
      <w:spacing w:after="200" w:line="240" w:lineRule="auto"/>
      <w:jc w:val="center"/>
    </w:pPr>
    <w:rPr>
      <w:rFonts w:ascii="Frutiger Next LT W1G" w:hAnsi="Frutiger Next LT W1G"/>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semiHidden/>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54774"/>
    <w:rPr>
      <w:rFonts w:ascii="Frutiger Next LT W1G" w:hAnsi="Frutiger Next LT W1G"/>
    </w:rPr>
  </w:style>
  <w:style w:type="paragraph" w:styleId="TOC4">
    <w:name w:val="toc 4"/>
    <w:basedOn w:val="Normal"/>
    <w:next w:val="Normal"/>
    <w:autoRedefine/>
    <w:uiPriority w:val="39"/>
    <w:unhideWhenUsed/>
    <w:rsid w:val="00A94A76"/>
    <w:pPr>
      <w:spacing w:after="100" w:line="240" w:lineRule="auto"/>
      <w:ind w:left="658"/>
    </w:pPr>
    <w:rPr>
      <w:rFonts w:ascii="Frutiger Next LT W1G" w:hAnsi="Frutiger Next LT W1G"/>
      <w:i/>
    </w:rPr>
  </w:style>
  <w:style w:type="character" w:styleId="Emphasis">
    <w:name w:val="Emphasis"/>
    <w:basedOn w:val="DefaultParagraphFont"/>
    <w:uiPriority w:val="20"/>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ListParagraph">
    <w:name w:val="List Paragraph"/>
    <w:basedOn w:val="Normal"/>
    <w:uiPriority w:val="34"/>
    <w:rsid w:val="0040027E"/>
    <w:pPr>
      <w:ind w:left="720"/>
      <w:contextualSpacing/>
    </w:pPr>
  </w:style>
  <w:style w:type="paragraph" w:customStyle="1" w:styleId="Beschreibung">
    <w:name w:val="Beschreibung"/>
    <w:basedOn w:val="Normal"/>
    <w:qFormat/>
    <w:rsid w:val="008D5720"/>
    <w:pPr>
      <w:spacing w:line="240" w:lineRule="auto"/>
    </w:pPr>
    <w:rPr>
      <w:i/>
    </w:rPr>
  </w:style>
  <w:style w:type="paragraph" w:styleId="FootnoteText">
    <w:name w:val="footnote text"/>
    <w:basedOn w:val="Normal"/>
    <w:link w:val="FootnoteTextChar"/>
    <w:uiPriority w:val="99"/>
    <w:unhideWhenUsed/>
    <w:rsid w:val="005E20D8"/>
    <w:pPr>
      <w:spacing w:line="240" w:lineRule="auto"/>
    </w:pPr>
    <w:rPr>
      <w:sz w:val="24"/>
      <w:szCs w:val="24"/>
    </w:rPr>
  </w:style>
  <w:style w:type="character" w:customStyle="1" w:styleId="FootnoteTextChar">
    <w:name w:val="Footnote Text Char"/>
    <w:basedOn w:val="DefaultParagraphFont"/>
    <w:link w:val="FootnoteText"/>
    <w:uiPriority w:val="99"/>
    <w:rsid w:val="005E20D8"/>
    <w:rPr>
      <w:rFonts w:ascii="Palatino Linotype" w:eastAsia="Times New Roman" w:hAnsi="Palatino Linotype" w:cs="Times New Roman"/>
      <w:sz w:val="24"/>
      <w:szCs w:val="24"/>
      <w:lang w:eastAsia="de-DE"/>
    </w:rPr>
  </w:style>
  <w:style w:type="character" w:styleId="FootnoteReference">
    <w:name w:val="footnote reference"/>
    <w:basedOn w:val="DefaultParagraphFont"/>
    <w:uiPriority w:val="99"/>
    <w:unhideWhenUsed/>
    <w:rsid w:val="005E20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936861">
      <w:bodyDiv w:val="1"/>
      <w:marLeft w:val="0"/>
      <w:marRight w:val="0"/>
      <w:marTop w:val="0"/>
      <w:marBottom w:val="0"/>
      <w:divBdr>
        <w:top w:val="none" w:sz="0" w:space="0" w:color="auto"/>
        <w:left w:val="none" w:sz="0" w:space="0" w:color="auto"/>
        <w:bottom w:val="none" w:sz="0" w:space="0" w:color="auto"/>
        <w:right w:val="none" w:sz="0" w:space="0" w:color="auto"/>
      </w:divBdr>
    </w:div>
    <w:div w:id="1132867041">
      <w:bodyDiv w:val="1"/>
      <w:marLeft w:val="0"/>
      <w:marRight w:val="0"/>
      <w:marTop w:val="0"/>
      <w:marBottom w:val="0"/>
      <w:divBdr>
        <w:top w:val="none" w:sz="0" w:space="0" w:color="auto"/>
        <w:left w:val="none" w:sz="0" w:space="0" w:color="auto"/>
        <w:bottom w:val="none" w:sz="0" w:space="0" w:color="auto"/>
        <w:right w:val="none" w:sz="0" w:space="0" w:color="auto"/>
      </w:divBdr>
    </w:div>
    <w:div w:id="21409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usheckner/Dropbox/Markus/mi%20interna/Dokumenttemplates-Sammlung/Android/Formatvorlage_Android_SS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5046E-AF81-4B44-A9FA-1767BC77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Formatvorlage_Android_SS14.dotx</Template>
  <TotalTime>2</TotalTime>
  <Pages>15</Pages>
  <Words>2424</Words>
  <Characters>13822</Characters>
  <Application>Microsoft Macintosh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cp:lastPrinted>2014-08-12T14:45:00Z</cp:lastPrinted>
  <dcterms:created xsi:type="dcterms:W3CDTF">2015-07-13T09:31:00Z</dcterms:created>
  <dcterms:modified xsi:type="dcterms:W3CDTF">2015-07-13T09:33:00Z</dcterms:modified>
</cp:coreProperties>
</file>